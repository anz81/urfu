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02B" w:rsidRPr="00CA7BDA" w:rsidRDefault="0048501A" w:rsidP="0020602B">
      <w:pPr>
        <w:jc w:val="right"/>
        <w:rPr>
          <w:b/>
          <w:bCs/>
        </w:rPr>
      </w:pPr>
      <w:r>
        <w:t xml:space="preserve">Приложение </w:t>
      </w:r>
      <w:r w:rsidR="0020602B">
        <w:t xml:space="preserve">5 к </w:t>
      </w:r>
      <w:r w:rsidR="0020602B">
        <w:rPr>
          <w:b/>
          <w:bCs/>
          <w:lang w:val="x-none"/>
        </w:rPr>
        <w:t>Положени</w:t>
      </w:r>
      <w:r w:rsidR="0020602B">
        <w:rPr>
          <w:b/>
          <w:bCs/>
        </w:rPr>
        <w:t>ю</w:t>
      </w:r>
    </w:p>
    <w:p w:rsidR="0020602B" w:rsidRPr="00CA7BDA" w:rsidRDefault="0020602B" w:rsidP="0020602B">
      <w:pPr>
        <w:jc w:val="right"/>
        <w:rPr>
          <w:b/>
          <w:bCs/>
          <w:lang w:val="x-none"/>
        </w:rPr>
      </w:pPr>
      <w:r w:rsidRPr="00CA7BDA">
        <w:rPr>
          <w:b/>
          <w:bCs/>
        </w:rPr>
        <w:t>о</w:t>
      </w:r>
      <w:r w:rsidRPr="00CA7BDA">
        <w:rPr>
          <w:b/>
          <w:bCs/>
          <w:lang w:val="x-none"/>
        </w:rPr>
        <w:t>б</w:t>
      </w:r>
      <w:r w:rsidRPr="00CA7BDA">
        <w:rPr>
          <w:b/>
          <w:bCs/>
        </w:rPr>
        <w:t xml:space="preserve"> </w:t>
      </w:r>
      <w:r w:rsidRPr="00CA7BDA">
        <w:rPr>
          <w:b/>
          <w:bCs/>
          <w:lang w:val="x-none"/>
        </w:rPr>
        <w:t xml:space="preserve">образовательной программе высшего образования: программе </w:t>
      </w:r>
    </w:p>
    <w:p w:rsidR="0048501A" w:rsidRDefault="0020602B" w:rsidP="0020602B">
      <w:pPr>
        <w:jc w:val="right"/>
        <w:rPr>
          <w:b/>
          <w:bCs/>
        </w:rPr>
      </w:pPr>
      <w:r w:rsidRPr="00CA7BDA">
        <w:rPr>
          <w:b/>
          <w:bCs/>
          <w:lang w:val="x-none"/>
        </w:rPr>
        <w:t>бакалавриата, программе специалитета, программе магистратуры</w:t>
      </w:r>
    </w:p>
    <w:p w:rsidR="0020602B" w:rsidRPr="0020602B" w:rsidRDefault="0020602B" w:rsidP="0020602B">
      <w:pPr>
        <w:keepNext/>
        <w:ind w:firstLine="709"/>
        <w:jc w:val="right"/>
        <w:outlineLvl w:val="0"/>
        <w:rPr>
          <w:rFonts w:eastAsia="Calibri"/>
          <w:b/>
          <w:bCs/>
          <w:kern w:val="32"/>
          <w:sz w:val="28"/>
          <w:szCs w:val="28"/>
          <w:lang w:eastAsia="x-none"/>
        </w:rPr>
      </w:pPr>
      <w:r w:rsidRPr="0020602B">
        <w:rPr>
          <w:rFonts w:eastAsia="Calibri"/>
          <w:b/>
          <w:bCs/>
          <w:kern w:val="32"/>
          <w:sz w:val="28"/>
          <w:szCs w:val="28"/>
          <w:lang w:eastAsia="x-none"/>
        </w:rPr>
        <w:t>Макет программы практик</w:t>
      </w:r>
    </w:p>
    <w:p w:rsidR="0020602B" w:rsidRPr="0020602B" w:rsidRDefault="0020602B" w:rsidP="0020602B">
      <w:pPr>
        <w:jc w:val="right"/>
      </w:pPr>
    </w:p>
    <w:p w:rsidR="0048501A" w:rsidRDefault="0048501A" w:rsidP="006673EC">
      <w:pPr>
        <w:jc w:val="center"/>
      </w:pPr>
    </w:p>
    <w:p w:rsidR="00827C74" w:rsidRDefault="00827C74" w:rsidP="00827C74">
      <w:pPr>
        <w:jc w:val="center"/>
      </w:pPr>
      <w:r>
        <w:t>МИНИСТЕРСТВО ОБРАЗОВАНИЯ И НАУКИ РОССИЙСКОЙ ФЕДЕРАЦИИ</w:t>
      </w:r>
    </w:p>
    <w:p w:rsidR="00827C74" w:rsidRDefault="00827C74" w:rsidP="00827C74">
      <w:pPr>
        <w:jc w:val="center"/>
      </w:pPr>
      <w:r>
        <w:t>Федеральное государственное автономное образовательное учреждение</w:t>
      </w:r>
    </w:p>
    <w:p w:rsidR="00827C74" w:rsidRDefault="00827C74" w:rsidP="00827C74">
      <w:pPr>
        <w:jc w:val="center"/>
      </w:pPr>
      <w:r>
        <w:t>высшего образования</w:t>
      </w:r>
    </w:p>
    <w:p w:rsidR="006673EC" w:rsidRDefault="00827C74" w:rsidP="00827C74">
      <w:pPr>
        <w:jc w:val="center"/>
      </w:pPr>
      <w:r>
        <w:t>«Уральский федеральный университет имени первого Президента России Б.Н. Ельцина»</w:t>
      </w:r>
    </w:p>
    <w:p w:rsidR="00827C74" w:rsidRPr="00961A7F" w:rsidRDefault="00827C74" w:rsidP="00827C74">
      <w:pPr>
        <w:jc w:val="center"/>
      </w:pPr>
      <w:bookmarkStart w:id="0" w:name="_GoBack"/>
      <w:bookmarkEnd w:id="0"/>
    </w:p>
    <w:p w:rsidR="006673EC" w:rsidRPr="00961A7F" w:rsidRDefault="006673EC" w:rsidP="006673EC">
      <w:pPr>
        <w:jc w:val="center"/>
      </w:pPr>
      <w:r w:rsidRPr="00961A7F">
        <w:t>Институт [наименование]</w:t>
      </w:r>
    </w:p>
    <w:p w:rsidR="006673EC" w:rsidRPr="00961A7F" w:rsidRDefault="006673EC" w:rsidP="006673EC">
      <w:pPr>
        <w:jc w:val="center"/>
      </w:pPr>
    </w:p>
    <w:p w:rsidR="006673EC" w:rsidRPr="00961A7F" w:rsidRDefault="006673EC" w:rsidP="006673EC">
      <w:pPr>
        <w:jc w:val="center"/>
      </w:pPr>
    </w:p>
    <w:p w:rsidR="006673EC" w:rsidRPr="00961A7F" w:rsidRDefault="006673EC" w:rsidP="006673EC">
      <w:pPr>
        <w:jc w:val="right"/>
      </w:pPr>
      <w:r w:rsidRPr="00961A7F">
        <w:t>УТВЕРЖДАЮ</w:t>
      </w:r>
    </w:p>
    <w:p w:rsidR="006673EC" w:rsidRPr="00961A7F" w:rsidRDefault="006673EC" w:rsidP="006673EC">
      <w:pPr>
        <w:jc w:val="right"/>
      </w:pPr>
      <w:r w:rsidRPr="00961A7F">
        <w:t>Проректор по учебной работе</w:t>
      </w:r>
    </w:p>
    <w:p w:rsidR="006673EC" w:rsidRPr="00961A7F" w:rsidRDefault="006673EC" w:rsidP="006673EC">
      <w:pPr>
        <w:jc w:val="right"/>
      </w:pPr>
      <w:r w:rsidRPr="00961A7F">
        <w:t>___________________ С.Т.Князев</w:t>
      </w:r>
    </w:p>
    <w:p w:rsidR="006673EC" w:rsidRPr="00961A7F" w:rsidRDefault="006673EC" w:rsidP="006673EC">
      <w:pPr>
        <w:jc w:val="right"/>
      </w:pPr>
      <w:r w:rsidRPr="00961A7F">
        <w:t>«___» _________________ 20… г.</w:t>
      </w:r>
    </w:p>
    <w:p w:rsidR="006673EC" w:rsidRPr="00961A7F" w:rsidRDefault="006673EC" w:rsidP="006673EC">
      <w:pPr>
        <w:ind w:firstLine="709"/>
        <w:jc w:val="both"/>
        <w:outlineLvl w:val="4"/>
      </w:pPr>
    </w:p>
    <w:p w:rsidR="006673EC" w:rsidRPr="00961A7F" w:rsidRDefault="006673EC" w:rsidP="006673EC">
      <w:pPr>
        <w:ind w:firstLine="709"/>
        <w:jc w:val="both"/>
        <w:outlineLvl w:val="4"/>
      </w:pPr>
    </w:p>
    <w:p w:rsidR="006673EC" w:rsidRPr="00961A7F" w:rsidRDefault="006673EC" w:rsidP="006673EC">
      <w:pPr>
        <w:ind w:firstLine="709"/>
        <w:jc w:val="both"/>
        <w:outlineLvl w:val="4"/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Default="006673EC" w:rsidP="000E1655">
      <w:pPr>
        <w:jc w:val="center"/>
        <w:rPr>
          <w:b/>
        </w:rPr>
      </w:pPr>
      <w:r w:rsidRPr="00961A7F">
        <w:rPr>
          <w:b/>
        </w:rPr>
        <w:t>ПРОГРАММА  ПРАКТИК</w:t>
      </w:r>
    </w:p>
    <w:p w:rsidR="00504ED9" w:rsidRDefault="00504ED9" w:rsidP="000E1655">
      <w:pPr>
        <w:jc w:val="center"/>
        <w:rPr>
          <w:b/>
        </w:rPr>
      </w:pPr>
    </w:p>
    <w:tbl>
      <w:tblPr>
        <w:tblW w:w="10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04"/>
        <w:gridCol w:w="4108"/>
      </w:tblGrid>
      <w:tr w:rsidR="00504ED9" w:rsidRPr="00F96809" w:rsidTr="00F96809">
        <w:trPr>
          <w:trHeight w:val="143"/>
        </w:trPr>
        <w:tc>
          <w:tcPr>
            <w:tcW w:w="5904" w:type="dxa"/>
            <w:shd w:val="clear" w:color="auto" w:fill="auto"/>
          </w:tcPr>
          <w:p w:rsidR="00504ED9" w:rsidRPr="0048501A" w:rsidRDefault="00504ED9" w:rsidP="00381D8D">
            <w:pPr>
              <w:rPr>
                <w:b/>
              </w:rPr>
            </w:pPr>
            <w:r w:rsidRPr="0048501A">
              <w:rPr>
                <w:b/>
              </w:rPr>
              <w:t>Перечень сведений о  программе практик</w:t>
            </w:r>
          </w:p>
        </w:tc>
        <w:tc>
          <w:tcPr>
            <w:tcW w:w="4108" w:type="dxa"/>
            <w:shd w:val="clear" w:color="auto" w:fill="auto"/>
          </w:tcPr>
          <w:p w:rsidR="00504ED9" w:rsidRPr="0048501A" w:rsidRDefault="00504ED9" w:rsidP="00F96809">
            <w:pPr>
              <w:jc w:val="center"/>
              <w:rPr>
                <w:b/>
              </w:rPr>
            </w:pPr>
            <w:r w:rsidRPr="0048501A">
              <w:rPr>
                <w:b/>
              </w:rPr>
              <w:t>Учетные данные</w:t>
            </w:r>
          </w:p>
        </w:tc>
      </w:tr>
      <w:tr w:rsidR="00504ED9" w:rsidRPr="00F96809" w:rsidTr="00F96809">
        <w:trPr>
          <w:trHeight w:val="320"/>
        </w:trPr>
        <w:tc>
          <w:tcPr>
            <w:tcW w:w="5904" w:type="dxa"/>
            <w:shd w:val="clear" w:color="auto" w:fill="auto"/>
          </w:tcPr>
          <w:p w:rsidR="00504ED9" w:rsidRPr="0048501A" w:rsidRDefault="00504ED9" w:rsidP="00381D8D">
            <w:r w:rsidRPr="0048501A">
              <w:rPr>
                <w:b/>
              </w:rPr>
              <w:t>Образовательная программа</w:t>
            </w:r>
            <w:r w:rsidRPr="0048501A">
              <w:t>…….</w:t>
            </w:r>
          </w:p>
          <w:p w:rsidR="00504ED9" w:rsidRPr="0048501A" w:rsidRDefault="00504ED9" w:rsidP="00381D8D">
            <w:r w:rsidRPr="0048501A">
              <w:rPr>
                <w:i/>
              </w:rPr>
              <w:t>[указывается наименование в соответствии с титульным листом ОХОП]</w:t>
            </w:r>
          </w:p>
        </w:tc>
        <w:tc>
          <w:tcPr>
            <w:tcW w:w="4108" w:type="dxa"/>
            <w:shd w:val="clear" w:color="auto" w:fill="auto"/>
          </w:tcPr>
          <w:p w:rsidR="00504ED9" w:rsidRPr="0048501A" w:rsidRDefault="00504ED9" w:rsidP="00381D8D">
            <w:r w:rsidRPr="0048501A">
              <w:rPr>
                <w:b/>
              </w:rPr>
              <w:t>Код ОП</w:t>
            </w:r>
            <w:r w:rsidRPr="0048501A">
              <w:t xml:space="preserve">… </w:t>
            </w:r>
            <w:r w:rsidRPr="0048501A">
              <w:rPr>
                <w:i/>
              </w:rPr>
              <w:t>[указывается дирекцией образовательных программ]</w:t>
            </w:r>
          </w:p>
        </w:tc>
      </w:tr>
      <w:tr w:rsidR="00504ED9" w:rsidRPr="00F96809" w:rsidTr="00F96809">
        <w:trPr>
          <w:trHeight w:val="320"/>
        </w:trPr>
        <w:tc>
          <w:tcPr>
            <w:tcW w:w="5904" w:type="dxa"/>
            <w:shd w:val="clear" w:color="auto" w:fill="auto"/>
          </w:tcPr>
          <w:p w:rsidR="00504ED9" w:rsidRPr="0048501A" w:rsidRDefault="00504ED9" w:rsidP="00381D8D">
            <w:r w:rsidRPr="0048501A">
              <w:rPr>
                <w:b/>
              </w:rPr>
              <w:t>Направление подготовки</w:t>
            </w:r>
            <w:r w:rsidRPr="0048501A">
              <w:t xml:space="preserve"> ……….</w:t>
            </w:r>
          </w:p>
          <w:p w:rsidR="00504ED9" w:rsidRPr="0048501A" w:rsidRDefault="00504ED9" w:rsidP="00381D8D">
            <w:r w:rsidRPr="0048501A">
              <w:rPr>
                <w:i/>
              </w:rPr>
              <w:t>[указывается наименование в соответствии с ОХОП]</w:t>
            </w:r>
          </w:p>
        </w:tc>
        <w:tc>
          <w:tcPr>
            <w:tcW w:w="4108" w:type="dxa"/>
            <w:vMerge w:val="restart"/>
            <w:shd w:val="clear" w:color="auto" w:fill="auto"/>
          </w:tcPr>
          <w:p w:rsidR="00504ED9" w:rsidRPr="0048501A" w:rsidRDefault="00504ED9" w:rsidP="00381D8D">
            <w:r w:rsidRPr="0048501A">
              <w:rPr>
                <w:b/>
              </w:rPr>
              <w:t>Код направления и уровня подготовки</w:t>
            </w:r>
            <w:r w:rsidRPr="0048501A">
              <w:t xml:space="preserve">... </w:t>
            </w:r>
            <w:r w:rsidRPr="0048501A">
              <w:rPr>
                <w:i/>
              </w:rPr>
              <w:t>[указывается разработчиком в соответствии с ФГОС]</w:t>
            </w:r>
            <w:r w:rsidRPr="0048501A">
              <w:t xml:space="preserve"> </w:t>
            </w:r>
          </w:p>
        </w:tc>
      </w:tr>
      <w:tr w:rsidR="00504ED9" w:rsidRPr="00F96809" w:rsidTr="00F96809">
        <w:trPr>
          <w:trHeight w:val="320"/>
        </w:trPr>
        <w:tc>
          <w:tcPr>
            <w:tcW w:w="5904" w:type="dxa"/>
            <w:shd w:val="clear" w:color="auto" w:fill="auto"/>
          </w:tcPr>
          <w:p w:rsidR="00504ED9" w:rsidRPr="0048501A" w:rsidRDefault="00504ED9" w:rsidP="00381D8D">
            <w:r w:rsidRPr="0048501A">
              <w:rPr>
                <w:b/>
              </w:rPr>
              <w:t>Уровень подготовки</w:t>
            </w:r>
            <w:r w:rsidRPr="0048501A">
              <w:t xml:space="preserve">…………….. </w:t>
            </w:r>
          </w:p>
          <w:p w:rsidR="00504ED9" w:rsidRPr="0048501A" w:rsidRDefault="00504ED9" w:rsidP="00381D8D">
            <w:r w:rsidRPr="0048501A">
              <w:rPr>
                <w:i/>
              </w:rPr>
              <w:t>[указывается в соответствии с ОХОП]</w:t>
            </w:r>
          </w:p>
        </w:tc>
        <w:tc>
          <w:tcPr>
            <w:tcW w:w="4108" w:type="dxa"/>
            <w:vMerge/>
            <w:shd w:val="clear" w:color="auto" w:fill="auto"/>
          </w:tcPr>
          <w:p w:rsidR="00504ED9" w:rsidRPr="0048501A" w:rsidRDefault="00504ED9" w:rsidP="00381D8D"/>
        </w:tc>
      </w:tr>
      <w:tr w:rsidR="00504ED9" w:rsidRPr="00F96809" w:rsidTr="00F96809">
        <w:trPr>
          <w:trHeight w:val="320"/>
        </w:trPr>
        <w:tc>
          <w:tcPr>
            <w:tcW w:w="5904" w:type="dxa"/>
            <w:shd w:val="clear" w:color="auto" w:fill="auto"/>
          </w:tcPr>
          <w:p w:rsidR="00504ED9" w:rsidRPr="0048501A" w:rsidRDefault="00504ED9" w:rsidP="00381D8D">
            <w:pPr>
              <w:rPr>
                <w:b/>
              </w:rPr>
            </w:pPr>
            <w:r w:rsidRPr="0048501A">
              <w:rPr>
                <w:b/>
              </w:rPr>
              <w:t>ФГОС</w:t>
            </w:r>
          </w:p>
        </w:tc>
        <w:tc>
          <w:tcPr>
            <w:tcW w:w="4108" w:type="dxa"/>
            <w:shd w:val="clear" w:color="auto" w:fill="auto"/>
          </w:tcPr>
          <w:p w:rsidR="00504ED9" w:rsidRPr="0048501A" w:rsidRDefault="00504ED9" w:rsidP="00381D8D">
            <w:pPr>
              <w:rPr>
                <w:i/>
                <w:lang w:val="en-US"/>
              </w:rPr>
            </w:pPr>
            <w:r w:rsidRPr="0048501A">
              <w:rPr>
                <w:b/>
              </w:rPr>
              <w:t>Реквизиты приказа Минобрнауки РФ об утверждении  ФГОС ВО</w:t>
            </w:r>
            <w:r w:rsidRPr="0048501A">
              <w:t>: …..</w:t>
            </w:r>
            <w:r w:rsidRPr="0048501A">
              <w:rPr>
                <w:i/>
              </w:rPr>
              <w:t xml:space="preserve">[дата],……. [№ Приказа] </w:t>
            </w:r>
          </w:p>
          <w:p w:rsidR="00504ED9" w:rsidRPr="0048501A" w:rsidRDefault="00504ED9" w:rsidP="00381D8D">
            <w:r w:rsidRPr="0048501A">
              <w:rPr>
                <w:i/>
              </w:rPr>
              <w:t>[указывается разработчиком в соответствии с ФГОС)</w:t>
            </w:r>
          </w:p>
        </w:tc>
      </w:tr>
    </w:tbl>
    <w:p w:rsidR="00504ED9" w:rsidRPr="00961A7F" w:rsidRDefault="00504ED9" w:rsidP="000E1655">
      <w:pPr>
        <w:jc w:val="center"/>
        <w:rPr>
          <w:b/>
        </w:rPr>
      </w:pPr>
    </w:p>
    <w:p w:rsidR="006673EC" w:rsidRPr="00961A7F" w:rsidRDefault="006673EC" w:rsidP="000E1655">
      <w:pPr>
        <w:jc w:val="center"/>
        <w:rPr>
          <w:b/>
        </w:rPr>
      </w:pPr>
    </w:p>
    <w:p w:rsidR="00BF3148" w:rsidRPr="00961A7F" w:rsidRDefault="00BF3148" w:rsidP="000E1655">
      <w:pPr>
        <w:jc w:val="center"/>
        <w:rPr>
          <w:b/>
        </w:rPr>
      </w:pPr>
    </w:p>
    <w:p w:rsidR="006673EC" w:rsidRPr="00961A7F" w:rsidRDefault="006673EC" w:rsidP="006673EC"/>
    <w:p w:rsidR="00A47F71" w:rsidRPr="00961A7F" w:rsidRDefault="00A47F71" w:rsidP="00020DC6"/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1308E" w:rsidRPr="00020DC6" w:rsidRDefault="00020DC6" w:rsidP="00020DC6">
      <w:pPr>
        <w:jc w:val="center"/>
        <w:rPr>
          <w:b/>
          <w:bCs/>
        </w:rPr>
      </w:pPr>
      <w:r>
        <w:rPr>
          <w:b/>
          <w:bCs/>
        </w:rPr>
        <w:t>Екатеринбург, 20..</w:t>
      </w:r>
    </w:p>
    <w:p w:rsidR="00A71D54" w:rsidRDefault="00A71D54" w:rsidP="00A47F71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A47F71" w:rsidRPr="00961A7F" w:rsidRDefault="0040179F" w:rsidP="00A47F71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961A7F">
        <w:rPr>
          <w:rFonts w:ascii="Times New Roman" w:hAnsi="Times New Roman" w:cs="Times New Roman"/>
          <w:sz w:val="24"/>
          <w:szCs w:val="24"/>
        </w:rPr>
        <w:t>Программа практик</w:t>
      </w:r>
      <w:r w:rsidR="00A47F71" w:rsidRPr="00961A7F">
        <w:rPr>
          <w:rFonts w:ascii="Times New Roman" w:hAnsi="Times New Roman" w:cs="Times New Roman"/>
          <w:sz w:val="24"/>
          <w:szCs w:val="24"/>
        </w:rPr>
        <w:t xml:space="preserve"> составлена авторами:</w:t>
      </w:r>
    </w:p>
    <w:p w:rsidR="00A47F71" w:rsidRPr="00961A7F" w:rsidRDefault="00A47F71" w:rsidP="00A47F71">
      <w:pPr>
        <w:spacing w:line="278" w:lineRule="exact"/>
        <w:ind w:right="2"/>
        <w:jc w:val="both"/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6"/>
        <w:gridCol w:w="2416"/>
        <w:gridCol w:w="2095"/>
        <w:gridCol w:w="1701"/>
        <w:gridCol w:w="1276"/>
        <w:gridCol w:w="1275"/>
      </w:tblGrid>
      <w:tr w:rsidR="00A47F71" w:rsidRPr="00961A7F" w:rsidTr="00A47F71">
        <w:trPr>
          <w:trHeight w:val="290"/>
        </w:trPr>
        <w:tc>
          <w:tcPr>
            <w:tcW w:w="876" w:type="dxa"/>
            <w:vAlign w:val="center"/>
          </w:tcPr>
          <w:p w:rsidR="00A47F71" w:rsidRPr="00961A7F" w:rsidRDefault="00A47F71" w:rsidP="0014216D">
            <w:pPr>
              <w:jc w:val="center"/>
              <w:rPr>
                <w:b/>
              </w:rPr>
            </w:pPr>
            <w:r w:rsidRPr="00961A7F">
              <w:rPr>
                <w:b/>
              </w:rPr>
              <w:t>№</w:t>
            </w:r>
          </w:p>
        </w:tc>
        <w:tc>
          <w:tcPr>
            <w:tcW w:w="2416" w:type="dxa"/>
            <w:vAlign w:val="center"/>
          </w:tcPr>
          <w:p w:rsidR="00A47F71" w:rsidRPr="00961A7F" w:rsidRDefault="00A47F71" w:rsidP="0014216D">
            <w:pPr>
              <w:jc w:val="center"/>
              <w:rPr>
                <w:b/>
              </w:rPr>
            </w:pPr>
            <w:r w:rsidRPr="00961A7F">
              <w:rPr>
                <w:b/>
              </w:rPr>
              <w:t>ФИО</w:t>
            </w:r>
          </w:p>
        </w:tc>
        <w:tc>
          <w:tcPr>
            <w:tcW w:w="2095" w:type="dxa"/>
            <w:vAlign w:val="center"/>
          </w:tcPr>
          <w:p w:rsidR="00A47F71" w:rsidRPr="00961A7F" w:rsidRDefault="00A47F71" w:rsidP="0014216D">
            <w:pPr>
              <w:jc w:val="center"/>
              <w:rPr>
                <w:b/>
              </w:rPr>
            </w:pPr>
            <w:r w:rsidRPr="00961A7F">
              <w:rPr>
                <w:b/>
              </w:rPr>
              <w:t xml:space="preserve">Ученая степень, </w:t>
            </w:r>
          </w:p>
          <w:p w:rsidR="00A47F71" w:rsidRPr="00961A7F" w:rsidRDefault="00A47F71" w:rsidP="0014216D">
            <w:pPr>
              <w:jc w:val="center"/>
              <w:rPr>
                <w:b/>
              </w:rPr>
            </w:pPr>
            <w:r w:rsidRPr="00961A7F">
              <w:rPr>
                <w:b/>
              </w:rPr>
              <w:t>ученое звание</w:t>
            </w:r>
          </w:p>
        </w:tc>
        <w:tc>
          <w:tcPr>
            <w:tcW w:w="1701" w:type="dxa"/>
            <w:vAlign w:val="center"/>
          </w:tcPr>
          <w:p w:rsidR="00A47F71" w:rsidRPr="00961A7F" w:rsidRDefault="00A47F71" w:rsidP="0014216D">
            <w:pPr>
              <w:jc w:val="center"/>
              <w:rPr>
                <w:b/>
              </w:rPr>
            </w:pPr>
            <w:r w:rsidRPr="00961A7F">
              <w:rPr>
                <w:b/>
              </w:rPr>
              <w:t>Должность</w:t>
            </w:r>
          </w:p>
        </w:tc>
        <w:tc>
          <w:tcPr>
            <w:tcW w:w="1276" w:type="dxa"/>
            <w:vAlign w:val="center"/>
          </w:tcPr>
          <w:p w:rsidR="00A47F71" w:rsidRPr="00961A7F" w:rsidRDefault="00A47F71" w:rsidP="0014216D">
            <w:pPr>
              <w:jc w:val="center"/>
              <w:rPr>
                <w:b/>
              </w:rPr>
            </w:pPr>
            <w:r w:rsidRPr="00961A7F">
              <w:rPr>
                <w:b/>
              </w:rPr>
              <w:t>Кафедра</w:t>
            </w:r>
          </w:p>
        </w:tc>
        <w:tc>
          <w:tcPr>
            <w:tcW w:w="1275" w:type="dxa"/>
            <w:vAlign w:val="center"/>
          </w:tcPr>
          <w:p w:rsidR="00A47F71" w:rsidRPr="00961A7F" w:rsidRDefault="00A47F71" w:rsidP="0014216D">
            <w:pPr>
              <w:jc w:val="center"/>
              <w:rPr>
                <w:b/>
              </w:rPr>
            </w:pPr>
            <w:r w:rsidRPr="00961A7F">
              <w:rPr>
                <w:b/>
              </w:rPr>
              <w:t>Подпись</w:t>
            </w:r>
          </w:p>
        </w:tc>
      </w:tr>
      <w:tr w:rsidR="00A47F71" w:rsidRPr="00961A7F" w:rsidTr="00A47F71">
        <w:trPr>
          <w:trHeight w:val="176"/>
        </w:trPr>
        <w:tc>
          <w:tcPr>
            <w:tcW w:w="876" w:type="dxa"/>
          </w:tcPr>
          <w:p w:rsidR="00A47F71" w:rsidRPr="00961A7F" w:rsidRDefault="00A47F71" w:rsidP="00A47F71">
            <w:pPr>
              <w:ind w:right="2"/>
              <w:jc w:val="center"/>
            </w:pPr>
            <w:r w:rsidRPr="00961A7F">
              <w:t>1</w:t>
            </w:r>
          </w:p>
        </w:tc>
        <w:tc>
          <w:tcPr>
            <w:tcW w:w="2416" w:type="dxa"/>
          </w:tcPr>
          <w:p w:rsidR="00A47F71" w:rsidRPr="00961A7F" w:rsidRDefault="00A47F71" w:rsidP="00A47F71">
            <w:pPr>
              <w:ind w:right="2"/>
              <w:jc w:val="center"/>
            </w:pPr>
          </w:p>
        </w:tc>
        <w:tc>
          <w:tcPr>
            <w:tcW w:w="2095" w:type="dxa"/>
          </w:tcPr>
          <w:p w:rsidR="00A47F71" w:rsidRPr="00961A7F" w:rsidRDefault="00A47F71" w:rsidP="00A47F71">
            <w:pPr>
              <w:ind w:right="2"/>
              <w:jc w:val="center"/>
            </w:pPr>
          </w:p>
        </w:tc>
        <w:tc>
          <w:tcPr>
            <w:tcW w:w="1701" w:type="dxa"/>
          </w:tcPr>
          <w:p w:rsidR="00A47F71" w:rsidRPr="00961A7F" w:rsidRDefault="00A47F71" w:rsidP="00A47F71">
            <w:pPr>
              <w:ind w:right="2"/>
              <w:jc w:val="center"/>
            </w:pPr>
          </w:p>
        </w:tc>
        <w:tc>
          <w:tcPr>
            <w:tcW w:w="1276" w:type="dxa"/>
          </w:tcPr>
          <w:p w:rsidR="00A47F71" w:rsidRPr="00271D68" w:rsidRDefault="00E63848" w:rsidP="00A47F71">
            <w:pPr>
              <w:ind w:right="2"/>
              <w:jc w:val="center"/>
              <w:rPr>
                <w:lang w:val="en-US"/>
              </w:rPr>
            </w:pPr>
            <w:r w:rsidRPr="0020602B">
              <w:rPr>
                <w:i/>
              </w:rPr>
              <w:t>[</w:t>
            </w:r>
            <w:r w:rsidR="006817BC" w:rsidRPr="0020602B">
              <w:rPr>
                <w:i/>
              </w:rPr>
              <w:t>полное наименование кафедры</w:t>
            </w:r>
            <w:r w:rsidR="00271D68">
              <w:rPr>
                <w:i/>
                <w:lang w:val="en-US"/>
              </w:rPr>
              <w:t>]</w:t>
            </w:r>
          </w:p>
        </w:tc>
        <w:tc>
          <w:tcPr>
            <w:tcW w:w="1275" w:type="dxa"/>
          </w:tcPr>
          <w:p w:rsidR="00A47F71" w:rsidRPr="00961A7F" w:rsidRDefault="00A47F71" w:rsidP="00A47F71">
            <w:pPr>
              <w:ind w:right="2"/>
              <w:jc w:val="center"/>
            </w:pPr>
          </w:p>
        </w:tc>
      </w:tr>
      <w:tr w:rsidR="00A47F71" w:rsidRPr="00961A7F" w:rsidTr="00A47F71">
        <w:trPr>
          <w:trHeight w:val="130"/>
        </w:trPr>
        <w:tc>
          <w:tcPr>
            <w:tcW w:w="876" w:type="dxa"/>
          </w:tcPr>
          <w:p w:rsidR="00A47F71" w:rsidRPr="00961A7F" w:rsidRDefault="00A47F71" w:rsidP="00A47F71">
            <w:pPr>
              <w:ind w:right="2"/>
              <w:jc w:val="center"/>
            </w:pPr>
            <w:r w:rsidRPr="00961A7F">
              <w:t>2</w:t>
            </w:r>
          </w:p>
        </w:tc>
        <w:tc>
          <w:tcPr>
            <w:tcW w:w="2416" w:type="dxa"/>
          </w:tcPr>
          <w:p w:rsidR="00A47F71" w:rsidRPr="00961A7F" w:rsidRDefault="00A47F71" w:rsidP="00A47F71">
            <w:pPr>
              <w:ind w:right="2"/>
              <w:jc w:val="center"/>
            </w:pPr>
          </w:p>
        </w:tc>
        <w:tc>
          <w:tcPr>
            <w:tcW w:w="2095" w:type="dxa"/>
          </w:tcPr>
          <w:p w:rsidR="00A47F71" w:rsidRPr="00961A7F" w:rsidRDefault="00A47F71" w:rsidP="00A47F71">
            <w:pPr>
              <w:ind w:right="2"/>
              <w:jc w:val="center"/>
            </w:pPr>
          </w:p>
        </w:tc>
        <w:tc>
          <w:tcPr>
            <w:tcW w:w="1701" w:type="dxa"/>
          </w:tcPr>
          <w:p w:rsidR="00A47F71" w:rsidRPr="00961A7F" w:rsidRDefault="00A47F71" w:rsidP="00A47F71">
            <w:pPr>
              <w:ind w:right="2"/>
              <w:jc w:val="center"/>
            </w:pPr>
          </w:p>
        </w:tc>
        <w:tc>
          <w:tcPr>
            <w:tcW w:w="1276" w:type="dxa"/>
          </w:tcPr>
          <w:p w:rsidR="00A47F71" w:rsidRPr="00961A7F" w:rsidRDefault="00A47F71" w:rsidP="00A47F71">
            <w:pPr>
              <w:ind w:right="2"/>
              <w:jc w:val="center"/>
            </w:pPr>
          </w:p>
        </w:tc>
        <w:tc>
          <w:tcPr>
            <w:tcW w:w="1275" w:type="dxa"/>
          </w:tcPr>
          <w:p w:rsidR="00A47F71" w:rsidRPr="00961A7F" w:rsidRDefault="00A47F71" w:rsidP="00A47F71">
            <w:pPr>
              <w:ind w:right="2"/>
              <w:jc w:val="center"/>
            </w:pPr>
          </w:p>
        </w:tc>
      </w:tr>
    </w:tbl>
    <w:p w:rsidR="00A47F71" w:rsidRPr="00961A7F" w:rsidRDefault="00A47F71" w:rsidP="00A47F71">
      <w:pPr>
        <w:shd w:val="clear" w:color="auto" w:fill="FFFFFF"/>
        <w:ind w:right="2"/>
      </w:pPr>
    </w:p>
    <w:p w:rsidR="006673EC" w:rsidRPr="007D5F61" w:rsidRDefault="006673EC" w:rsidP="006673EC">
      <w:pPr>
        <w:rPr>
          <w:b/>
          <w:spacing w:val="-3"/>
        </w:rPr>
      </w:pPr>
      <w:r w:rsidRPr="00961A7F">
        <w:rPr>
          <w:b/>
          <w:spacing w:val="-3"/>
        </w:rPr>
        <w:t>Руководитель</w:t>
      </w:r>
      <w:r w:rsidRPr="007D5F61">
        <w:rPr>
          <w:b/>
          <w:spacing w:val="-3"/>
        </w:rPr>
        <w:t xml:space="preserve"> </w:t>
      </w:r>
      <w:r w:rsidR="006817BC" w:rsidRPr="007D5F61">
        <w:rPr>
          <w:b/>
          <w:spacing w:val="-3"/>
        </w:rPr>
        <w:t>образовательной программы (</w:t>
      </w:r>
      <w:r w:rsidRPr="007D5F61">
        <w:rPr>
          <w:b/>
          <w:spacing w:val="-3"/>
        </w:rPr>
        <w:t>ОП)</w:t>
      </w:r>
      <w:r w:rsidRPr="00961A7F">
        <w:rPr>
          <w:color w:val="FF0000"/>
        </w:rPr>
        <w:t xml:space="preserve"> </w:t>
      </w:r>
      <w:r w:rsidRPr="00961A7F">
        <w:t xml:space="preserve">                         </w:t>
      </w:r>
      <w:r w:rsidR="007D5F61">
        <w:tab/>
      </w:r>
      <w:r w:rsidR="007D5F61">
        <w:tab/>
      </w:r>
      <w:r w:rsidRPr="00961A7F">
        <w:t>[</w:t>
      </w:r>
      <w:r w:rsidRPr="00961A7F">
        <w:rPr>
          <w:i/>
        </w:rPr>
        <w:t>И.О.Фамилия</w:t>
      </w:r>
      <w:r w:rsidRPr="00961A7F">
        <w:t xml:space="preserve">]                               </w:t>
      </w:r>
    </w:p>
    <w:p w:rsidR="006673EC" w:rsidRPr="00961A7F" w:rsidRDefault="006673EC" w:rsidP="006673EC">
      <w:pPr>
        <w:jc w:val="both"/>
      </w:pPr>
    </w:p>
    <w:p w:rsidR="006673EC" w:rsidRPr="00961A7F" w:rsidRDefault="006673EC" w:rsidP="006673EC">
      <w:pPr>
        <w:jc w:val="both"/>
        <w:rPr>
          <w:b/>
        </w:rPr>
      </w:pPr>
    </w:p>
    <w:p w:rsidR="006673EC" w:rsidRPr="007D5F61" w:rsidRDefault="006673EC" w:rsidP="006673EC">
      <w:pPr>
        <w:jc w:val="both"/>
      </w:pPr>
      <w:r w:rsidRPr="00961A7F">
        <w:rPr>
          <w:b/>
        </w:rPr>
        <w:t>Рекомендовано учебно-методическим советом института</w:t>
      </w:r>
      <w:r w:rsidRPr="00961A7F">
        <w:t xml:space="preserve"> </w:t>
      </w:r>
      <w:r w:rsidRPr="007D5F61">
        <w:t>[</w:t>
      </w:r>
      <w:r w:rsidR="006817BC" w:rsidRPr="007D5F61">
        <w:rPr>
          <w:i/>
        </w:rPr>
        <w:t>полное</w:t>
      </w:r>
      <w:r w:rsidR="006817BC" w:rsidRPr="007D5F61">
        <w:t xml:space="preserve"> </w:t>
      </w:r>
      <w:r w:rsidRPr="007D5F61">
        <w:rPr>
          <w:i/>
        </w:rPr>
        <w:t>наименование института, в котором реализуется  образовательная программа</w:t>
      </w:r>
      <w:r w:rsidRPr="007D5F61">
        <w:t>]</w:t>
      </w:r>
    </w:p>
    <w:p w:rsidR="006673EC" w:rsidRPr="00961A7F" w:rsidRDefault="006673EC" w:rsidP="006673EC">
      <w:pPr>
        <w:jc w:val="both"/>
        <w:rPr>
          <w:color w:val="FF0000"/>
        </w:rPr>
      </w:pPr>
    </w:p>
    <w:p w:rsidR="006673EC" w:rsidRPr="00961A7F" w:rsidRDefault="006673EC" w:rsidP="006673EC">
      <w:pPr>
        <w:jc w:val="both"/>
      </w:pPr>
      <w:r w:rsidRPr="00961A7F">
        <w:t>Председатель учебно-методического совета                                                        [</w:t>
      </w:r>
      <w:r w:rsidRPr="00961A7F">
        <w:rPr>
          <w:i/>
        </w:rPr>
        <w:t>И.О.Фамилия</w:t>
      </w:r>
      <w:r w:rsidRPr="00961A7F">
        <w:t>]</w:t>
      </w:r>
    </w:p>
    <w:p w:rsidR="006673EC" w:rsidRPr="00961A7F" w:rsidRDefault="006673EC" w:rsidP="006673EC">
      <w:pPr>
        <w:jc w:val="both"/>
      </w:pPr>
      <w:r w:rsidRPr="00961A7F">
        <w:t>Протокол № ______   от __________ г.</w:t>
      </w:r>
    </w:p>
    <w:p w:rsidR="006673EC" w:rsidRPr="00961A7F" w:rsidRDefault="006673EC" w:rsidP="006673EC">
      <w:pPr>
        <w:jc w:val="both"/>
      </w:pPr>
    </w:p>
    <w:p w:rsidR="006673EC" w:rsidRPr="00961A7F" w:rsidRDefault="006673EC" w:rsidP="006673EC">
      <w:pPr>
        <w:jc w:val="both"/>
        <w:rPr>
          <w:b/>
        </w:rPr>
      </w:pPr>
    </w:p>
    <w:p w:rsidR="006673EC" w:rsidRPr="00961A7F" w:rsidRDefault="006673EC" w:rsidP="006673EC">
      <w:pPr>
        <w:jc w:val="both"/>
        <w:rPr>
          <w:b/>
        </w:rPr>
      </w:pPr>
      <w:r w:rsidRPr="00961A7F">
        <w:rPr>
          <w:b/>
        </w:rPr>
        <w:t>Согласовано:</w:t>
      </w:r>
    </w:p>
    <w:p w:rsidR="006673EC" w:rsidRPr="00961A7F" w:rsidRDefault="006673EC" w:rsidP="006673EC">
      <w:pPr>
        <w:jc w:val="both"/>
      </w:pPr>
    </w:p>
    <w:p w:rsidR="006673EC" w:rsidRPr="00961A7F" w:rsidRDefault="007D5F61" w:rsidP="006673EC">
      <w:pPr>
        <w:jc w:val="both"/>
      </w:pPr>
      <w:r w:rsidRPr="0048501A">
        <w:t xml:space="preserve">Дирекция </w:t>
      </w:r>
      <w:r w:rsidR="006673EC" w:rsidRPr="0048501A">
        <w:t xml:space="preserve"> образовательных программ </w:t>
      </w:r>
      <w:r w:rsidR="006673EC" w:rsidRPr="0048501A">
        <w:tab/>
      </w:r>
      <w:r w:rsidR="006673EC" w:rsidRPr="0048501A">
        <w:tab/>
      </w:r>
      <w:r w:rsidRPr="0048501A">
        <w:t xml:space="preserve">                  </w:t>
      </w:r>
      <w:r w:rsidR="006673EC" w:rsidRPr="0048501A">
        <w:tab/>
      </w:r>
      <w:r w:rsidR="006673EC" w:rsidRPr="0048501A">
        <w:tab/>
      </w:r>
      <w:r w:rsidR="006673EC" w:rsidRPr="0048501A">
        <w:tab/>
        <w:t xml:space="preserve">  [</w:t>
      </w:r>
      <w:r w:rsidR="006673EC" w:rsidRPr="0048501A">
        <w:rPr>
          <w:i/>
        </w:rPr>
        <w:t>И.О.Фамилия</w:t>
      </w:r>
      <w:r w:rsidR="006673EC" w:rsidRPr="0048501A">
        <w:t>]</w:t>
      </w:r>
    </w:p>
    <w:p w:rsidR="00A47F71" w:rsidRPr="00961A7F" w:rsidRDefault="00A47F71" w:rsidP="00B24864">
      <w:pPr>
        <w:pStyle w:val="10"/>
      </w:pPr>
      <w:r w:rsidRPr="00961A7F">
        <w:br w:type="page"/>
      </w:r>
      <w:r w:rsidRPr="00961A7F">
        <w:lastRenderedPageBreak/>
        <w:t>ОБЩАЯ ХАРАКТЕРИСТИКА ПРАКТИК</w:t>
      </w:r>
      <w:r w:rsidRPr="00961A7F">
        <w:fldChar w:fldCharType="begin"/>
      </w:r>
      <w:r w:rsidRPr="00961A7F">
        <w:instrText xml:space="preserve"> TC "</w:instrText>
      </w:r>
      <w:bookmarkStart w:id="1" w:name="_Toc354140200"/>
      <w:bookmarkStart w:id="2" w:name="_Toc354140326"/>
      <w:bookmarkStart w:id="3" w:name="_Toc354141163"/>
      <w:bookmarkStart w:id="4" w:name="_Toc358032653"/>
      <w:r w:rsidRPr="00961A7F">
        <w:instrText>ОБЩАЯ ХАРАКТЕРИСТИКА ПРАКТИКИ</w:instrText>
      </w:r>
      <w:bookmarkEnd w:id="1"/>
      <w:bookmarkEnd w:id="2"/>
      <w:bookmarkEnd w:id="3"/>
      <w:bookmarkEnd w:id="4"/>
      <w:r w:rsidRPr="00961A7F">
        <w:instrText xml:space="preserve">" \f C \l "1" </w:instrText>
      </w:r>
      <w:r w:rsidRPr="00961A7F">
        <w:fldChar w:fldCharType="end"/>
      </w:r>
      <w:r w:rsidRPr="00961A7F">
        <w:t xml:space="preserve"> </w:t>
      </w:r>
    </w:p>
    <w:p w:rsidR="003908E2" w:rsidRPr="00961A7F" w:rsidRDefault="003908E2" w:rsidP="00020DC6">
      <w:pPr>
        <w:rPr>
          <w:b/>
        </w:rPr>
      </w:pPr>
    </w:p>
    <w:p w:rsidR="003908E2" w:rsidRPr="00961A7F" w:rsidRDefault="003908E2" w:rsidP="003908E2">
      <w:pPr>
        <w:ind w:left="360" w:firstLine="349"/>
        <w:rPr>
          <w:b/>
        </w:rPr>
      </w:pPr>
      <w:r w:rsidRPr="00961A7F">
        <w:rPr>
          <w:b/>
        </w:rPr>
        <w:t>1.1.</w:t>
      </w:r>
      <w:r w:rsidRPr="00961A7F">
        <w:t xml:space="preserve">  </w:t>
      </w:r>
      <w:r w:rsidR="00A76D5B" w:rsidRPr="00961A7F">
        <w:rPr>
          <w:b/>
        </w:rPr>
        <w:t xml:space="preserve">Аннотация </w:t>
      </w:r>
      <w:r w:rsidRPr="00961A7F">
        <w:rPr>
          <w:b/>
        </w:rPr>
        <w:t xml:space="preserve"> практик</w:t>
      </w:r>
    </w:p>
    <w:p w:rsidR="003908E2" w:rsidRDefault="003908E2" w:rsidP="003908E2">
      <w:pPr>
        <w:ind w:firstLine="720"/>
        <w:rPr>
          <w:spacing w:val="-5"/>
        </w:rPr>
      </w:pPr>
      <w:r w:rsidRPr="00961A7F">
        <w:rPr>
          <w:spacing w:val="-5"/>
        </w:rPr>
        <w:t xml:space="preserve">[ </w:t>
      </w:r>
      <w:r w:rsidRPr="00961A7F">
        <w:rPr>
          <w:i/>
          <w:spacing w:val="-5"/>
        </w:rPr>
        <w:t>перечень практик,</w:t>
      </w:r>
      <w:r w:rsidRPr="00961A7F">
        <w:rPr>
          <w:spacing w:val="-5"/>
        </w:rPr>
        <w:t xml:space="preserve"> </w:t>
      </w:r>
      <w:r w:rsidRPr="00961A7F">
        <w:rPr>
          <w:i/>
          <w:spacing w:val="-5"/>
        </w:rPr>
        <w:t xml:space="preserve">описание </w:t>
      </w:r>
      <w:r w:rsidR="00A76D5B" w:rsidRPr="00961A7F">
        <w:rPr>
          <w:i/>
          <w:spacing w:val="-5"/>
        </w:rPr>
        <w:t xml:space="preserve">их цели, </w:t>
      </w:r>
      <w:r w:rsidRPr="00961A7F">
        <w:rPr>
          <w:i/>
          <w:spacing w:val="-5"/>
        </w:rPr>
        <w:t>взаимосвязи с модулями учебного плана,</w:t>
      </w:r>
      <w:r w:rsidRPr="00961A7F">
        <w:rPr>
          <w:spacing w:val="-5"/>
        </w:rPr>
        <w:t xml:space="preserve"> </w:t>
      </w:r>
      <w:r w:rsidRPr="00961A7F">
        <w:rPr>
          <w:i/>
          <w:spacing w:val="-5"/>
        </w:rPr>
        <w:t xml:space="preserve">роли каждой из практик  в формировании результатов освоения образовательной программы </w:t>
      </w:r>
      <w:r w:rsidRPr="00961A7F">
        <w:rPr>
          <w:spacing w:val="-5"/>
        </w:rPr>
        <w:t>]</w:t>
      </w:r>
    </w:p>
    <w:p w:rsidR="00E9031E" w:rsidRPr="00E9031E" w:rsidRDefault="00E9031E" w:rsidP="003908E2">
      <w:pPr>
        <w:ind w:firstLine="720"/>
        <w:rPr>
          <w:spacing w:val="-5"/>
          <w:lang w:val="en-US"/>
        </w:rPr>
      </w:pPr>
      <w:r>
        <w:rPr>
          <w:spacing w:val="-5"/>
          <w:lang w:val="en-US"/>
        </w:rPr>
        <w:t>&lt;&lt;[Annotation]&gt;&gt;</w:t>
      </w:r>
    </w:p>
    <w:p w:rsidR="00A952FB" w:rsidRPr="00961A7F" w:rsidRDefault="00A952FB" w:rsidP="00A952FB">
      <w:pPr>
        <w:ind w:left="360"/>
        <w:rPr>
          <w:b/>
        </w:rPr>
      </w:pPr>
    </w:p>
    <w:p w:rsidR="00121C78" w:rsidRPr="00961A7F" w:rsidRDefault="00A76D5B" w:rsidP="003908E2">
      <w:pPr>
        <w:pStyle w:val="20"/>
        <w:numPr>
          <w:ilvl w:val="0"/>
          <w:numId w:val="0"/>
        </w:numPr>
        <w:ind w:left="284" w:firstLine="425"/>
      </w:pPr>
      <w:r w:rsidRPr="00961A7F">
        <w:t>1.2</w:t>
      </w:r>
      <w:r w:rsidR="003908E2" w:rsidRPr="00961A7F">
        <w:t>.</w:t>
      </w:r>
      <w:r w:rsidR="00A952FB" w:rsidRPr="00961A7F">
        <w:t xml:space="preserve">Структура практик, их сроки и продолжительность 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3"/>
        <w:gridCol w:w="6179"/>
        <w:gridCol w:w="1229"/>
        <w:gridCol w:w="965"/>
        <w:gridCol w:w="909"/>
      </w:tblGrid>
      <w:tr w:rsidR="00133375" w:rsidRPr="00961A7F" w:rsidTr="005F0D69">
        <w:trPr>
          <w:trHeight w:val="398"/>
        </w:trPr>
        <w:tc>
          <w:tcPr>
            <w:tcW w:w="433" w:type="dxa"/>
            <w:vMerge w:val="restart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 п/п</w:t>
            </w:r>
          </w:p>
        </w:tc>
        <w:tc>
          <w:tcPr>
            <w:tcW w:w="6179" w:type="dxa"/>
            <w:vMerge w:val="restart"/>
            <w:shd w:val="clear" w:color="auto" w:fill="auto"/>
          </w:tcPr>
          <w:p w:rsidR="00D11090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 xml:space="preserve">Вид практики </w:t>
            </w:r>
          </w:p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  <w:sz w:val="22"/>
                <w:szCs w:val="22"/>
              </w:rPr>
              <w:t>наименование вида практики в соответствии с учебным планом</w:t>
            </w:r>
            <w:r w:rsidRPr="00961A7F">
              <w:rPr>
                <w:b w:val="0"/>
                <w:sz w:val="22"/>
                <w:szCs w:val="22"/>
              </w:rPr>
              <w:t>]</w:t>
            </w:r>
          </w:p>
        </w:tc>
        <w:tc>
          <w:tcPr>
            <w:tcW w:w="1229" w:type="dxa"/>
            <w:vMerge w:val="restart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 xml:space="preserve">Номер </w:t>
            </w:r>
          </w:p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 xml:space="preserve">учебного </w:t>
            </w:r>
          </w:p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семестра</w:t>
            </w:r>
          </w:p>
        </w:tc>
        <w:tc>
          <w:tcPr>
            <w:tcW w:w="1874" w:type="dxa"/>
            <w:gridSpan w:val="2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Объем практики</w:t>
            </w:r>
          </w:p>
        </w:tc>
      </w:tr>
      <w:tr w:rsidR="00133375" w:rsidRPr="00961A7F" w:rsidTr="005F0D69">
        <w:trPr>
          <w:trHeight w:val="142"/>
        </w:trPr>
        <w:tc>
          <w:tcPr>
            <w:tcW w:w="433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6179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29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965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 неде</w:t>
            </w:r>
          </w:p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 xml:space="preserve">лях    </w:t>
            </w:r>
          </w:p>
        </w:tc>
        <w:tc>
          <w:tcPr>
            <w:tcW w:w="90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 з.е.</w:t>
            </w:r>
          </w:p>
        </w:tc>
      </w:tr>
      <w:tr w:rsidR="00133375" w:rsidRPr="00961A7F" w:rsidTr="005F0D69">
        <w:trPr>
          <w:trHeight w:val="456"/>
        </w:trPr>
        <w:tc>
          <w:tcPr>
            <w:tcW w:w="433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617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</w:rPr>
              <w:t>Учебная  практика</w:t>
            </w:r>
            <w:r w:rsidRPr="00961A7F">
              <w:rPr>
                <w:b w:val="0"/>
                <w:sz w:val="22"/>
                <w:szCs w:val="22"/>
              </w:rPr>
              <w:t>]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965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90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</w:tr>
      <w:tr w:rsidR="00133375" w:rsidRPr="00961A7F" w:rsidTr="005F0D69">
        <w:trPr>
          <w:trHeight w:val="442"/>
        </w:trPr>
        <w:tc>
          <w:tcPr>
            <w:tcW w:w="433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617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</w:rPr>
              <w:t>Производственная практика</w:t>
            </w:r>
            <w:r w:rsidRPr="00961A7F">
              <w:rPr>
                <w:b w:val="0"/>
                <w:sz w:val="22"/>
                <w:szCs w:val="22"/>
              </w:rPr>
              <w:t>]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965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90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</w:tr>
      <w:tr w:rsidR="00133375" w:rsidRPr="00961A7F" w:rsidTr="005F0D69">
        <w:trPr>
          <w:trHeight w:val="442"/>
        </w:trPr>
        <w:tc>
          <w:tcPr>
            <w:tcW w:w="433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617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="00E17E9B" w:rsidRPr="00961A7F">
              <w:rPr>
                <w:b w:val="0"/>
                <w:i/>
                <w:sz w:val="22"/>
                <w:szCs w:val="22"/>
              </w:rPr>
              <w:t>Преддипломная</w:t>
            </w:r>
            <w:r w:rsidR="00361B73" w:rsidRPr="00961A7F">
              <w:rPr>
                <w:b w:val="0"/>
                <w:i/>
              </w:rPr>
              <w:t xml:space="preserve"> практика</w:t>
            </w:r>
            <w:r w:rsidRPr="00961A7F">
              <w:rPr>
                <w:b w:val="0"/>
                <w:sz w:val="22"/>
                <w:szCs w:val="22"/>
              </w:rPr>
              <w:t>]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965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90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</w:tr>
      <w:tr w:rsidR="00E17E9B" w:rsidRPr="00961A7F" w:rsidTr="005F0D69">
        <w:trPr>
          <w:trHeight w:val="442"/>
        </w:trPr>
        <w:tc>
          <w:tcPr>
            <w:tcW w:w="7841" w:type="dxa"/>
            <w:gridSpan w:val="3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jc w:val="right"/>
              <w:rPr>
                <w:b w:val="0"/>
              </w:rPr>
            </w:pPr>
            <w:r w:rsidRPr="00961A7F">
              <w:rPr>
                <w:b w:val="0"/>
              </w:rPr>
              <w:t>Итого</w:t>
            </w:r>
          </w:p>
        </w:tc>
        <w:tc>
          <w:tcPr>
            <w:tcW w:w="965" w:type="dxa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909" w:type="dxa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</w:tr>
    </w:tbl>
    <w:p w:rsidR="00121C78" w:rsidRPr="00961A7F" w:rsidRDefault="00121C78" w:rsidP="00121C78">
      <w:pPr>
        <w:ind w:firstLine="709"/>
        <w:jc w:val="both"/>
      </w:pPr>
    </w:p>
    <w:p w:rsidR="00121C78" w:rsidRPr="00961A7F" w:rsidRDefault="00A76D5B" w:rsidP="00F9321C">
      <w:pPr>
        <w:ind w:firstLine="709"/>
        <w:jc w:val="both"/>
      </w:pPr>
      <w:r w:rsidRPr="00961A7F">
        <w:rPr>
          <w:b/>
        </w:rPr>
        <w:t>1.3</w:t>
      </w:r>
      <w:r w:rsidR="00133375" w:rsidRPr="00961A7F">
        <w:rPr>
          <w:b/>
        </w:rPr>
        <w:t>.</w:t>
      </w:r>
      <w:r w:rsidR="00121C78" w:rsidRPr="00961A7F">
        <w:rPr>
          <w:b/>
        </w:rPr>
        <w:t xml:space="preserve"> Базы практик</w:t>
      </w:r>
      <w:r w:rsidR="00F9321C" w:rsidRPr="00961A7F">
        <w:t xml:space="preserve">, </w:t>
      </w:r>
      <w:r w:rsidR="00121C78" w:rsidRPr="00961A7F">
        <w:rPr>
          <w:b/>
        </w:rPr>
        <w:t>форма проведения практик</w:t>
      </w:r>
      <w:r w:rsidR="00121C78" w:rsidRPr="00961A7F">
        <w:t xml:space="preserve"> [</w:t>
      </w:r>
      <w:r w:rsidR="00121C78" w:rsidRPr="00961A7F">
        <w:rPr>
          <w:i/>
        </w:rPr>
        <w:t>предполагаемые места проведения практик, объекты, организации и т.д. в соответствии с заключенными договорами</w:t>
      </w:r>
      <w:r w:rsidR="00121C78" w:rsidRPr="00961A7F">
        <w:t>]</w:t>
      </w: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743"/>
        <w:gridCol w:w="3225"/>
        <w:gridCol w:w="2177"/>
      </w:tblGrid>
      <w:tr w:rsidR="00121C78" w:rsidRPr="00961A7F" w:rsidTr="005F0D69">
        <w:trPr>
          <w:trHeight w:val="530"/>
        </w:trPr>
        <w:tc>
          <w:tcPr>
            <w:tcW w:w="708" w:type="dxa"/>
            <w:shd w:val="clear" w:color="auto" w:fill="auto"/>
          </w:tcPr>
          <w:p w:rsidR="00121C78" w:rsidRPr="00961A7F" w:rsidRDefault="00121C78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 п/п</w:t>
            </w:r>
          </w:p>
        </w:tc>
        <w:tc>
          <w:tcPr>
            <w:tcW w:w="3743" w:type="dxa"/>
            <w:shd w:val="clear" w:color="auto" w:fill="auto"/>
          </w:tcPr>
          <w:p w:rsidR="00121C78" w:rsidRPr="00961A7F" w:rsidRDefault="00121C78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 xml:space="preserve">Вид практики </w:t>
            </w:r>
          </w:p>
          <w:p w:rsidR="00D11090" w:rsidRPr="00961A7F" w:rsidRDefault="00D11090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  <w:sz w:val="22"/>
                <w:szCs w:val="22"/>
              </w:rPr>
              <w:t>наименование вида практики в соответствии с учебным планом</w:t>
            </w:r>
            <w:r w:rsidRPr="00961A7F">
              <w:rPr>
                <w:b w:val="0"/>
                <w:sz w:val="22"/>
                <w:szCs w:val="22"/>
              </w:rPr>
              <w:t>]</w:t>
            </w:r>
          </w:p>
        </w:tc>
        <w:tc>
          <w:tcPr>
            <w:tcW w:w="3225" w:type="dxa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Форма проведения практики</w:t>
            </w:r>
            <w:r w:rsidRPr="00961A7F">
              <w:rPr>
                <w:b w:val="0"/>
                <w:sz w:val="22"/>
                <w:szCs w:val="22"/>
              </w:rPr>
              <w:t xml:space="preserve"> </w:t>
            </w:r>
          </w:p>
          <w:p w:rsidR="00BD0D65" w:rsidRPr="00961A7F" w:rsidRDefault="00E17E9B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i/>
                <w:sz w:val="22"/>
                <w:szCs w:val="22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  <w:sz w:val="22"/>
                <w:szCs w:val="22"/>
              </w:rPr>
              <w:t>указать формы проведения практик в зависимости от видов, например,  учебные прак</w:t>
            </w:r>
            <w:r w:rsidR="00BD0D65" w:rsidRPr="00961A7F">
              <w:rPr>
                <w:b w:val="0"/>
                <w:i/>
                <w:sz w:val="22"/>
                <w:szCs w:val="22"/>
              </w:rPr>
              <w:t>тики: практика</w:t>
            </w:r>
            <w:r w:rsidRPr="00961A7F">
              <w:rPr>
                <w:b w:val="0"/>
                <w:i/>
                <w:sz w:val="22"/>
                <w:szCs w:val="22"/>
              </w:rPr>
              <w:t xml:space="preserve"> по получению </w:t>
            </w:r>
            <w:r w:rsidR="00BD0D65" w:rsidRPr="00961A7F">
              <w:rPr>
                <w:b w:val="0"/>
                <w:i/>
                <w:sz w:val="22"/>
                <w:szCs w:val="22"/>
              </w:rPr>
              <w:t xml:space="preserve">первичных </w:t>
            </w:r>
            <w:r w:rsidRPr="00961A7F">
              <w:rPr>
                <w:b w:val="0"/>
                <w:i/>
                <w:sz w:val="22"/>
                <w:szCs w:val="22"/>
              </w:rPr>
              <w:t xml:space="preserve">профессиональных </w:t>
            </w:r>
            <w:r w:rsidR="00BD0D65" w:rsidRPr="00961A7F">
              <w:rPr>
                <w:b w:val="0"/>
                <w:i/>
                <w:sz w:val="22"/>
                <w:szCs w:val="22"/>
              </w:rPr>
              <w:t>умений, научно-исследовательская работа,  исполнительская, творческая и т.д.;</w:t>
            </w:r>
          </w:p>
          <w:p w:rsidR="00121C78" w:rsidRPr="00961A7F" w:rsidRDefault="00BD0D6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b w:val="0"/>
                <w:i/>
                <w:sz w:val="22"/>
                <w:szCs w:val="22"/>
              </w:rPr>
              <w:t xml:space="preserve">Производственная и преддипломная практика: практика по получению профессиональных умений и опыта, научно-исследовательская работа, педагогическая, технологическая, </w:t>
            </w:r>
            <w:r w:rsidRPr="00961A7F">
              <w:rPr>
                <w:b w:val="0"/>
                <w:i/>
              </w:rPr>
              <w:t xml:space="preserve">конструкторская, лабораторная, </w:t>
            </w:r>
            <w:r w:rsidRPr="00961A7F">
              <w:rPr>
                <w:b w:val="0"/>
                <w:i/>
                <w:sz w:val="22"/>
                <w:szCs w:val="22"/>
              </w:rPr>
              <w:t>творческая и т.д.</w:t>
            </w:r>
            <w:r w:rsidRPr="00961A7F">
              <w:rPr>
                <w:b w:val="0"/>
                <w:sz w:val="22"/>
                <w:szCs w:val="22"/>
              </w:rPr>
              <w:t xml:space="preserve"> ]</w:t>
            </w:r>
          </w:p>
        </w:tc>
        <w:tc>
          <w:tcPr>
            <w:tcW w:w="2177" w:type="dxa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Способ проведения практики</w:t>
            </w:r>
            <w:r w:rsidR="00BD0D65" w:rsidRPr="00961A7F">
              <w:rPr>
                <w:sz w:val="22"/>
                <w:szCs w:val="22"/>
              </w:rPr>
              <w:t>,</w:t>
            </w:r>
            <w:r w:rsidRPr="00961A7F">
              <w:rPr>
                <w:sz w:val="22"/>
                <w:szCs w:val="22"/>
              </w:rPr>
              <w:t xml:space="preserve"> база практики</w:t>
            </w:r>
            <w:r w:rsidRPr="00961A7F">
              <w:rPr>
                <w:b w:val="0"/>
                <w:sz w:val="22"/>
                <w:szCs w:val="22"/>
              </w:rPr>
              <w:t xml:space="preserve"> </w:t>
            </w:r>
          </w:p>
          <w:p w:rsidR="00121C78" w:rsidRPr="00961A7F" w:rsidRDefault="00E17E9B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  <w:sz w:val="22"/>
                <w:szCs w:val="22"/>
              </w:rPr>
              <w:t>указать способ проведения практики: выездная или стационарная, а также</w:t>
            </w:r>
            <w:r w:rsidRPr="00961A7F">
              <w:rPr>
                <w:b w:val="0"/>
                <w:sz w:val="22"/>
                <w:szCs w:val="22"/>
              </w:rPr>
              <w:t xml:space="preserve"> </w:t>
            </w:r>
            <w:r w:rsidRPr="00961A7F">
              <w:rPr>
                <w:b w:val="0"/>
                <w:i/>
                <w:sz w:val="22"/>
                <w:szCs w:val="22"/>
              </w:rPr>
              <w:t>предполагаемое</w:t>
            </w:r>
            <w:r w:rsidRPr="00961A7F">
              <w:rPr>
                <w:b w:val="0"/>
                <w:sz w:val="22"/>
                <w:szCs w:val="22"/>
              </w:rPr>
              <w:t xml:space="preserve"> </w:t>
            </w:r>
            <w:r w:rsidRPr="00961A7F">
              <w:rPr>
                <w:b w:val="0"/>
                <w:i/>
              </w:rPr>
              <w:t>место проведения практик, объекты, организации и т.д</w:t>
            </w:r>
            <w:r w:rsidRPr="00961A7F">
              <w:rPr>
                <w:i/>
              </w:rPr>
              <w:t xml:space="preserve">. </w:t>
            </w:r>
            <w:r w:rsidRPr="00961A7F">
              <w:rPr>
                <w:b w:val="0"/>
                <w:i/>
              </w:rPr>
              <w:t>в соответствии с заключенными договорами</w:t>
            </w:r>
            <w:r w:rsidRPr="00961A7F">
              <w:rPr>
                <w:b w:val="0"/>
                <w:sz w:val="22"/>
                <w:szCs w:val="22"/>
              </w:rPr>
              <w:t>]</w:t>
            </w:r>
          </w:p>
        </w:tc>
      </w:tr>
      <w:tr w:rsidR="00121C78" w:rsidRPr="00961A7F" w:rsidTr="005F0D69">
        <w:trPr>
          <w:trHeight w:val="477"/>
        </w:trPr>
        <w:tc>
          <w:tcPr>
            <w:tcW w:w="708" w:type="dxa"/>
            <w:shd w:val="clear" w:color="auto" w:fill="auto"/>
          </w:tcPr>
          <w:p w:rsidR="00121C78" w:rsidRPr="00961A7F" w:rsidRDefault="00121C7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743" w:type="dxa"/>
            <w:shd w:val="clear" w:color="auto" w:fill="auto"/>
          </w:tcPr>
          <w:p w:rsidR="00121C78" w:rsidRPr="00961A7F" w:rsidRDefault="00121C7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</w:rPr>
              <w:t>Учебная  практика</w:t>
            </w:r>
            <w:r w:rsidRPr="00961A7F">
              <w:rPr>
                <w:b w:val="0"/>
                <w:sz w:val="22"/>
                <w:szCs w:val="22"/>
              </w:rPr>
              <w:t>]</w:t>
            </w:r>
          </w:p>
        </w:tc>
        <w:tc>
          <w:tcPr>
            <w:tcW w:w="3225" w:type="dxa"/>
            <w:shd w:val="clear" w:color="auto" w:fill="auto"/>
          </w:tcPr>
          <w:p w:rsidR="00121C78" w:rsidRPr="00961A7F" w:rsidRDefault="00121C7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177" w:type="dxa"/>
            <w:shd w:val="clear" w:color="auto" w:fill="auto"/>
          </w:tcPr>
          <w:p w:rsidR="00121C78" w:rsidRPr="00961A7F" w:rsidRDefault="00121C7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</w:tr>
      <w:tr w:rsidR="00121C78" w:rsidRPr="00961A7F" w:rsidTr="005F0D69">
        <w:trPr>
          <w:trHeight w:val="463"/>
        </w:trPr>
        <w:tc>
          <w:tcPr>
            <w:tcW w:w="708" w:type="dxa"/>
            <w:shd w:val="clear" w:color="auto" w:fill="auto"/>
          </w:tcPr>
          <w:p w:rsidR="00121C78" w:rsidRPr="00961A7F" w:rsidRDefault="00121C7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743" w:type="dxa"/>
            <w:shd w:val="clear" w:color="auto" w:fill="auto"/>
          </w:tcPr>
          <w:p w:rsidR="00121C78" w:rsidRPr="00961A7F" w:rsidRDefault="00121C7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</w:rPr>
              <w:t>Производственная практика</w:t>
            </w:r>
            <w:r w:rsidRPr="00961A7F">
              <w:rPr>
                <w:b w:val="0"/>
                <w:sz w:val="22"/>
                <w:szCs w:val="22"/>
              </w:rPr>
              <w:t>]</w:t>
            </w:r>
          </w:p>
        </w:tc>
        <w:tc>
          <w:tcPr>
            <w:tcW w:w="3225" w:type="dxa"/>
            <w:shd w:val="clear" w:color="auto" w:fill="auto"/>
          </w:tcPr>
          <w:p w:rsidR="00121C78" w:rsidRPr="00961A7F" w:rsidRDefault="00121C7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177" w:type="dxa"/>
            <w:shd w:val="clear" w:color="auto" w:fill="auto"/>
          </w:tcPr>
          <w:p w:rsidR="00121C78" w:rsidRPr="00961A7F" w:rsidRDefault="00121C7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</w:tr>
      <w:tr w:rsidR="00121C78" w:rsidRPr="00961A7F" w:rsidTr="005F0D69">
        <w:trPr>
          <w:trHeight w:val="463"/>
        </w:trPr>
        <w:tc>
          <w:tcPr>
            <w:tcW w:w="708" w:type="dxa"/>
            <w:shd w:val="clear" w:color="auto" w:fill="auto"/>
          </w:tcPr>
          <w:p w:rsidR="00121C78" w:rsidRPr="00961A7F" w:rsidRDefault="00121C7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743" w:type="dxa"/>
            <w:shd w:val="clear" w:color="auto" w:fill="auto"/>
          </w:tcPr>
          <w:p w:rsidR="00121C78" w:rsidRPr="00961A7F" w:rsidRDefault="00121C7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="00E17E9B" w:rsidRPr="00961A7F">
              <w:rPr>
                <w:b w:val="0"/>
                <w:i/>
                <w:sz w:val="22"/>
                <w:szCs w:val="22"/>
              </w:rPr>
              <w:t>Преддипломная</w:t>
            </w:r>
            <w:r w:rsidR="00361B73" w:rsidRPr="00961A7F">
              <w:rPr>
                <w:b w:val="0"/>
                <w:i/>
              </w:rPr>
              <w:t xml:space="preserve"> практика</w:t>
            </w:r>
            <w:r w:rsidRPr="00961A7F">
              <w:rPr>
                <w:b w:val="0"/>
                <w:sz w:val="22"/>
                <w:szCs w:val="22"/>
              </w:rPr>
              <w:t>]</w:t>
            </w:r>
          </w:p>
        </w:tc>
        <w:tc>
          <w:tcPr>
            <w:tcW w:w="3225" w:type="dxa"/>
            <w:shd w:val="clear" w:color="auto" w:fill="auto"/>
          </w:tcPr>
          <w:p w:rsidR="00121C78" w:rsidRPr="00961A7F" w:rsidRDefault="00121C7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177" w:type="dxa"/>
            <w:shd w:val="clear" w:color="auto" w:fill="auto"/>
          </w:tcPr>
          <w:p w:rsidR="00121C78" w:rsidRPr="00961A7F" w:rsidRDefault="00121C7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</w:tr>
    </w:tbl>
    <w:p w:rsidR="00F9321C" w:rsidRPr="00961A7F" w:rsidRDefault="00D11090" w:rsidP="00D11090">
      <w:pPr>
        <w:pStyle w:val="3"/>
        <w:numPr>
          <w:ilvl w:val="0"/>
          <w:numId w:val="0"/>
        </w:numPr>
        <w:ind w:left="567"/>
      </w:pPr>
      <w:r w:rsidRPr="00961A7F">
        <w:t>1.4.</w:t>
      </w:r>
      <w:r w:rsidR="00F9321C" w:rsidRPr="00961A7F">
        <w:t>Процедура организации практ</w:t>
      </w:r>
      <w:r w:rsidR="00A6365E" w:rsidRPr="00961A7F">
        <w:t>ик</w:t>
      </w:r>
      <w:r w:rsidR="00F9321C" w:rsidRPr="00961A7F">
        <w:t xml:space="preserve"> </w:t>
      </w:r>
      <w:r w:rsidR="00F9321C" w:rsidRPr="00961A7F">
        <w:fldChar w:fldCharType="begin"/>
      </w:r>
      <w:r w:rsidR="00F9321C" w:rsidRPr="00961A7F">
        <w:instrText xml:space="preserve"> TC "Требования к процедуре организации практики и ее аттестации" \f C \l "2" </w:instrText>
      </w:r>
      <w:r w:rsidR="00F9321C" w:rsidRPr="00961A7F">
        <w:fldChar w:fldCharType="end"/>
      </w:r>
    </w:p>
    <w:p w:rsidR="00F9321C" w:rsidRPr="00961A7F" w:rsidRDefault="00F9321C" w:rsidP="00F9321C">
      <w:pPr>
        <w:ind w:firstLine="709"/>
        <w:jc w:val="both"/>
      </w:pPr>
      <w:r w:rsidRPr="00961A7F">
        <w:t>Порядок планирования, о</w:t>
      </w:r>
      <w:r w:rsidR="00A6365E" w:rsidRPr="00961A7F">
        <w:t>рганизации и проведения практик</w:t>
      </w:r>
      <w:r w:rsidRPr="00961A7F">
        <w:t>, структура и форма доку</w:t>
      </w:r>
      <w:r w:rsidR="0065688C" w:rsidRPr="00961A7F">
        <w:t>ментов по организации практик и их</w:t>
      </w:r>
      <w:r w:rsidRPr="00961A7F">
        <w:t xml:space="preserve"> аттестации сформулированы в утвержденном в УрФУ </w:t>
      </w:r>
      <w:r w:rsidRPr="00961A7F">
        <w:lastRenderedPageBreak/>
        <w:t>приказом ректора от 27.09.2012 г. №698/03, в «Положении о порядке организации и проведения практик» (СМК-ПВД-7.5.3-01-11-2012).</w:t>
      </w:r>
    </w:p>
    <w:p w:rsidR="00A76D5B" w:rsidRPr="00961A7F" w:rsidRDefault="00A76D5B" w:rsidP="00A76D5B">
      <w:pPr>
        <w:ind w:firstLine="720"/>
        <w:rPr>
          <w:b/>
          <w:spacing w:val="-5"/>
        </w:rPr>
      </w:pPr>
    </w:p>
    <w:p w:rsidR="00877F57" w:rsidRPr="00961A7F" w:rsidRDefault="00A76D5B" w:rsidP="00877F57">
      <w:pPr>
        <w:ind w:firstLine="709"/>
        <w:jc w:val="both"/>
        <w:rPr>
          <w:b/>
          <w:iCs/>
        </w:rPr>
      </w:pPr>
      <w:r w:rsidRPr="00961A7F">
        <w:rPr>
          <w:b/>
          <w:spacing w:val="-5"/>
        </w:rPr>
        <w:t xml:space="preserve">1.5. </w:t>
      </w:r>
      <w:r w:rsidRPr="00961A7F">
        <w:rPr>
          <w:b/>
          <w:iCs/>
        </w:rPr>
        <w:t>Планируемые  результаты прохождения практик</w:t>
      </w:r>
    </w:p>
    <w:p w:rsidR="00877F57" w:rsidRPr="00961A7F" w:rsidRDefault="00877F57" w:rsidP="00877F57">
      <w:pPr>
        <w:ind w:firstLine="709"/>
        <w:rPr>
          <w:spacing w:val="-5"/>
        </w:rPr>
      </w:pPr>
      <w:r w:rsidRPr="00961A7F">
        <w:rPr>
          <w:spacing w:val="-5"/>
        </w:rPr>
        <w:t xml:space="preserve">Результатом </w:t>
      </w:r>
      <w:r w:rsidRPr="00961A7F">
        <w:rPr>
          <w:iCs/>
        </w:rPr>
        <w:t xml:space="preserve">прохождения практики  </w:t>
      </w:r>
      <w:r w:rsidRPr="00961A7F">
        <w:rPr>
          <w:spacing w:val="-5"/>
        </w:rPr>
        <w:t>является формирование у студента следующих результатов обучения</w:t>
      </w:r>
      <w:r w:rsidR="00A6365E" w:rsidRPr="00961A7F">
        <w:rPr>
          <w:spacing w:val="-5"/>
        </w:rPr>
        <w:t xml:space="preserve"> ОП</w:t>
      </w:r>
      <w:r w:rsidRPr="00961A7F">
        <w:rPr>
          <w:spacing w:val="-5"/>
        </w:rPr>
        <w:t xml:space="preserve"> и составляющих их компетенций:</w:t>
      </w:r>
    </w:p>
    <w:tbl>
      <w:tblPr>
        <w:tblW w:w="10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3362"/>
        <w:gridCol w:w="6102"/>
      </w:tblGrid>
      <w:tr w:rsidR="00F72D13" w:rsidRPr="00961A7F" w:rsidTr="00932830">
        <w:trPr>
          <w:trHeight w:val="1180"/>
        </w:trPr>
        <w:tc>
          <w:tcPr>
            <w:tcW w:w="556" w:type="dxa"/>
          </w:tcPr>
          <w:p w:rsidR="00F72D13" w:rsidRPr="00961A7F" w:rsidRDefault="00F72D13" w:rsidP="0093283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F72D13" w:rsidRPr="00961A7F" w:rsidRDefault="00F72D13" w:rsidP="0093283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п/п</w:t>
            </w:r>
          </w:p>
          <w:p w:rsidR="00F72D13" w:rsidRPr="00961A7F" w:rsidRDefault="00F72D13" w:rsidP="0093283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3362" w:type="dxa"/>
            <w:shd w:val="clear" w:color="auto" w:fill="auto"/>
            <w:vAlign w:val="center"/>
          </w:tcPr>
          <w:p w:rsidR="00F72D13" w:rsidRPr="00961A7F" w:rsidRDefault="00F72D13" w:rsidP="00932830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 практики</w:t>
            </w:r>
          </w:p>
          <w:p w:rsidR="00F72D13" w:rsidRPr="00961A7F" w:rsidRDefault="00F72D13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[</w:t>
            </w:r>
            <w:r w:rsidRPr="00961A7F">
              <w:rPr>
                <w:i/>
                <w:sz w:val="22"/>
                <w:szCs w:val="22"/>
              </w:rPr>
              <w:t>наименование вида практики в соответствии с учебным планом</w:t>
            </w:r>
            <w:r w:rsidRPr="00961A7F">
              <w:rPr>
                <w:sz w:val="22"/>
                <w:szCs w:val="22"/>
              </w:rPr>
              <w:t>]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F72D13" w:rsidRPr="00961A7F" w:rsidRDefault="00F72D13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 обучения</w:t>
            </w:r>
          </w:p>
          <w:p w:rsidR="00F72D13" w:rsidRPr="00961A7F" w:rsidRDefault="00F72D13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 xml:space="preserve"> </w:t>
            </w:r>
            <w:r w:rsidRPr="00961A7F">
              <w:t>[</w:t>
            </w:r>
            <w:r w:rsidRPr="00961A7F">
              <w:rPr>
                <w:i/>
              </w:rPr>
              <w:t xml:space="preserve">перечислить  коды РО и коды составляющих их компетенций из Табл. </w:t>
            </w:r>
            <w:r w:rsidRPr="007D43E0">
              <w:rPr>
                <w:i/>
              </w:rPr>
              <w:t xml:space="preserve">2 </w:t>
            </w:r>
            <w:r w:rsidR="006817BC" w:rsidRPr="007D43E0">
              <w:rPr>
                <w:i/>
              </w:rPr>
              <w:t>ОХ</w:t>
            </w:r>
            <w:r w:rsidRPr="007D43E0">
              <w:rPr>
                <w:i/>
              </w:rPr>
              <w:t>ОП</w:t>
            </w:r>
            <w:r w:rsidRPr="007D43E0">
              <w:t>]</w:t>
            </w:r>
          </w:p>
        </w:tc>
      </w:tr>
      <w:tr w:rsidR="00877F57" w:rsidRPr="00961A7F" w:rsidTr="00932830">
        <w:trPr>
          <w:trHeight w:val="461"/>
        </w:trPr>
        <w:tc>
          <w:tcPr>
            <w:tcW w:w="556" w:type="dxa"/>
          </w:tcPr>
          <w:p w:rsidR="00877F57" w:rsidRPr="00961A7F" w:rsidRDefault="00877F57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362" w:type="dxa"/>
            <w:shd w:val="clear" w:color="auto" w:fill="auto"/>
          </w:tcPr>
          <w:p w:rsidR="00877F57" w:rsidRPr="00961A7F" w:rsidRDefault="00877F57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</w:rPr>
              <w:t>Учебная  практика</w:t>
            </w:r>
            <w:r w:rsidRPr="00961A7F">
              <w:rPr>
                <w:b w:val="0"/>
                <w:sz w:val="22"/>
                <w:szCs w:val="22"/>
              </w:rPr>
              <w:t>]</w:t>
            </w:r>
          </w:p>
        </w:tc>
        <w:tc>
          <w:tcPr>
            <w:tcW w:w="6102" w:type="dxa"/>
            <w:shd w:val="clear" w:color="auto" w:fill="auto"/>
          </w:tcPr>
          <w:p w:rsidR="00877F57" w:rsidRPr="00961A7F" w:rsidRDefault="00877F57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sz w:val="22"/>
                <w:szCs w:val="22"/>
              </w:rPr>
              <w:t>[</w:t>
            </w:r>
            <w:r w:rsidRPr="00961A7F">
              <w:rPr>
                <w:i/>
                <w:iCs/>
                <w:spacing w:val="-1"/>
              </w:rPr>
              <w:t>РО 1: ПК1, ПК 3; РО З: ОПК1, ПК 4;…..</w:t>
            </w:r>
            <w:r w:rsidRPr="00961A7F">
              <w:rPr>
                <w:sz w:val="22"/>
                <w:szCs w:val="22"/>
              </w:rPr>
              <w:t xml:space="preserve"> ]</w:t>
            </w:r>
          </w:p>
        </w:tc>
      </w:tr>
      <w:tr w:rsidR="00877F57" w:rsidRPr="00961A7F" w:rsidTr="00932830">
        <w:trPr>
          <w:trHeight w:val="284"/>
        </w:trPr>
        <w:tc>
          <w:tcPr>
            <w:tcW w:w="556" w:type="dxa"/>
          </w:tcPr>
          <w:p w:rsidR="00877F57" w:rsidRPr="00961A7F" w:rsidRDefault="00877F57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362" w:type="dxa"/>
            <w:shd w:val="clear" w:color="auto" w:fill="auto"/>
          </w:tcPr>
          <w:p w:rsidR="00877F57" w:rsidRPr="00961A7F" w:rsidRDefault="00877F57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</w:rPr>
              <w:t>Производственная практика</w:t>
            </w:r>
            <w:r w:rsidRPr="00961A7F">
              <w:rPr>
                <w:b w:val="0"/>
                <w:sz w:val="22"/>
                <w:szCs w:val="22"/>
              </w:rPr>
              <w:t>]</w:t>
            </w:r>
          </w:p>
        </w:tc>
        <w:tc>
          <w:tcPr>
            <w:tcW w:w="6102" w:type="dxa"/>
            <w:shd w:val="clear" w:color="auto" w:fill="auto"/>
          </w:tcPr>
          <w:p w:rsidR="00877F57" w:rsidRPr="00961A7F" w:rsidRDefault="00877F57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</w:p>
        </w:tc>
      </w:tr>
      <w:tr w:rsidR="00877F57" w:rsidRPr="00961A7F" w:rsidTr="00932830">
        <w:trPr>
          <w:trHeight w:val="284"/>
        </w:trPr>
        <w:tc>
          <w:tcPr>
            <w:tcW w:w="556" w:type="dxa"/>
          </w:tcPr>
          <w:p w:rsidR="00877F57" w:rsidRPr="00961A7F" w:rsidRDefault="00877F57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362" w:type="dxa"/>
            <w:shd w:val="clear" w:color="auto" w:fill="auto"/>
          </w:tcPr>
          <w:p w:rsidR="00877F57" w:rsidRPr="00961A7F" w:rsidRDefault="00877F57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="00B71B43" w:rsidRPr="00961A7F">
              <w:rPr>
                <w:b w:val="0"/>
                <w:i/>
                <w:sz w:val="22"/>
                <w:szCs w:val="22"/>
              </w:rPr>
              <w:t>Преддипломная</w:t>
            </w:r>
            <w:r w:rsidR="00361B73" w:rsidRPr="00961A7F">
              <w:rPr>
                <w:i/>
              </w:rPr>
              <w:t xml:space="preserve"> </w:t>
            </w:r>
            <w:r w:rsidR="00361B73" w:rsidRPr="00961A7F">
              <w:rPr>
                <w:b w:val="0"/>
                <w:i/>
              </w:rPr>
              <w:t>практика</w:t>
            </w:r>
            <w:r w:rsidRPr="00961A7F">
              <w:rPr>
                <w:b w:val="0"/>
                <w:sz w:val="22"/>
                <w:szCs w:val="22"/>
              </w:rPr>
              <w:t>]</w:t>
            </w:r>
          </w:p>
        </w:tc>
        <w:tc>
          <w:tcPr>
            <w:tcW w:w="6102" w:type="dxa"/>
            <w:shd w:val="clear" w:color="auto" w:fill="auto"/>
          </w:tcPr>
          <w:p w:rsidR="00877F57" w:rsidRPr="00961A7F" w:rsidRDefault="00877F57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</w:p>
        </w:tc>
      </w:tr>
    </w:tbl>
    <w:p w:rsidR="00D11090" w:rsidRPr="00961A7F" w:rsidRDefault="00D11090" w:rsidP="00D11090">
      <w:pPr>
        <w:ind w:firstLine="709"/>
        <w:rPr>
          <w:iCs/>
        </w:rPr>
      </w:pPr>
    </w:p>
    <w:p w:rsidR="00D11090" w:rsidRPr="00961A7F" w:rsidRDefault="00877F57" w:rsidP="00877F57">
      <w:pPr>
        <w:ind w:firstLine="709"/>
        <w:rPr>
          <w:spacing w:val="-5"/>
        </w:rPr>
      </w:pPr>
      <w:r w:rsidRPr="00961A7F">
        <w:rPr>
          <w:spacing w:val="-5"/>
        </w:rPr>
        <w:t xml:space="preserve">В результате прохождения  практики студент должен освоить </w:t>
      </w:r>
      <w:r w:rsidR="00315C0B" w:rsidRPr="00961A7F">
        <w:rPr>
          <w:spacing w:val="-5"/>
        </w:rPr>
        <w:t xml:space="preserve">и демонстрировать  </w:t>
      </w:r>
      <w:r w:rsidRPr="00961A7F">
        <w:rPr>
          <w:spacing w:val="-5"/>
        </w:rPr>
        <w:t xml:space="preserve">профессиональные практические умения и навыки, </w:t>
      </w:r>
      <w:r w:rsidR="00315C0B" w:rsidRPr="00961A7F">
        <w:rPr>
          <w:spacing w:val="-5"/>
        </w:rPr>
        <w:t xml:space="preserve">опыт деятельности, </w:t>
      </w:r>
      <w:r w:rsidRPr="00961A7F">
        <w:rPr>
          <w:spacing w:val="-5"/>
        </w:rPr>
        <w:t>а именно:</w:t>
      </w:r>
    </w:p>
    <w:tbl>
      <w:tblPr>
        <w:tblW w:w="10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3362"/>
        <w:gridCol w:w="6102"/>
      </w:tblGrid>
      <w:tr w:rsidR="00A6365E" w:rsidRPr="00961A7F" w:rsidTr="00932830">
        <w:trPr>
          <w:trHeight w:val="1180"/>
        </w:trPr>
        <w:tc>
          <w:tcPr>
            <w:tcW w:w="556" w:type="dxa"/>
          </w:tcPr>
          <w:p w:rsidR="00A6365E" w:rsidRPr="00961A7F" w:rsidRDefault="00A6365E" w:rsidP="0093283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A6365E" w:rsidRPr="00961A7F" w:rsidRDefault="00A6365E" w:rsidP="0093283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п/п</w:t>
            </w:r>
          </w:p>
          <w:p w:rsidR="00A6365E" w:rsidRPr="00961A7F" w:rsidRDefault="00A6365E" w:rsidP="0093283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3362" w:type="dxa"/>
            <w:shd w:val="clear" w:color="auto" w:fill="auto"/>
            <w:vAlign w:val="center"/>
          </w:tcPr>
          <w:p w:rsidR="00A6365E" w:rsidRPr="00961A7F" w:rsidRDefault="00A6365E" w:rsidP="00932830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 практики</w:t>
            </w:r>
          </w:p>
          <w:p w:rsidR="00A6365E" w:rsidRPr="00961A7F" w:rsidRDefault="00A6365E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[</w:t>
            </w:r>
            <w:r w:rsidRPr="00961A7F">
              <w:rPr>
                <w:i/>
                <w:sz w:val="22"/>
                <w:szCs w:val="22"/>
              </w:rPr>
              <w:t>наименование вида практики в соответствии с учебным планом</w:t>
            </w:r>
            <w:r w:rsidRPr="00961A7F">
              <w:rPr>
                <w:sz w:val="22"/>
                <w:szCs w:val="22"/>
              </w:rPr>
              <w:t>]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6365E" w:rsidRPr="00961A7F" w:rsidRDefault="00A6365E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 обучения</w:t>
            </w:r>
          </w:p>
          <w:p w:rsidR="00A6365E" w:rsidRPr="00961A7F" w:rsidRDefault="00A6365E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 xml:space="preserve"> </w:t>
            </w:r>
          </w:p>
        </w:tc>
      </w:tr>
      <w:tr w:rsidR="00A6365E" w:rsidRPr="00961A7F" w:rsidTr="00A6365E">
        <w:trPr>
          <w:trHeight w:val="591"/>
        </w:trPr>
        <w:tc>
          <w:tcPr>
            <w:tcW w:w="556" w:type="dxa"/>
          </w:tcPr>
          <w:p w:rsidR="00A6365E" w:rsidRPr="00961A7F" w:rsidRDefault="00A6365E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362" w:type="dxa"/>
            <w:shd w:val="clear" w:color="auto" w:fill="auto"/>
          </w:tcPr>
          <w:p w:rsidR="00A6365E" w:rsidRPr="00961A7F" w:rsidRDefault="00A6365E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</w:rPr>
              <w:t>Учебная  практика</w:t>
            </w:r>
            <w:r w:rsidRPr="00961A7F">
              <w:rPr>
                <w:b w:val="0"/>
                <w:sz w:val="22"/>
                <w:szCs w:val="22"/>
              </w:rPr>
              <w:t>]</w:t>
            </w:r>
          </w:p>
        </w:tc>
        <w:tc>
          <w:tcPr>
            <w:tcW w:w="6102" w:type="dxa"/>
            <w:shd w:val="clear" w:color="auto" w:fill="auto"/>
          </w:tcPr>
          <w:p w:rsidR="00A6365E" w:rsidRPr="00961A7F" w:rsidRDefault="00A6365E" w:rsidP="00A6365E">
            <w:pPr>
              <w:rPr>
                <w:spacing w:val="-5"/>
              </w:rPr>
            </w:pPr>
            <w:r w:rsidRPr="00961A7F">
              <w:rPr>
                <w:spacing w:val="-5"/>
              </w:rPr>
              <w:t>Уметь: [</w:t>
            </w:r>
            <w:r w:rsidRPr="00961A7F">
              <w:rPr>
                <w:i/>
                <w:spacing w:val="-5"/>
              </w:rPr>
              <w:t>текст</w:t>
            </w:r>
            <w:r w:rsidRPr="00961A7F">
              <w:rPr>
                <w:spacing w:val="-5"/>
              </w:rPr>
              <w:t>]</w:t>
            </w:r>
          </w:p>
          <w:p w:rsidR="00A6365E" w:rsidRPr="00961A7F" w:rsidRDefault="00A6365E" w:rsidP="00A6365E">
            <w:r w:rsidRPr="00961A7F">
              <w:rPr>
                <w:spacing w:val="-5"/>
              </w:rPr>
              <w:t>Демонстрировать навыки и опыт деятельности: [</w:t>
            </w:r>
            <w:r w:rsidRPr="00961A7F">
              <w:rPr>
                <w:i/>
                <w:spacing w:val="-5"/>
              </w:rPr>
              <w:t>текст</w:t>
            </w:r>
            <w:r w:rsidRPr="00961A7F">
              <w:rPr>
                <w:spacing w:val="-5"/>
              </w:rPr>
              <w:t>]</w:t>
            </w:r>
          </w:p>
        </w:tc>
      </w:tr>
      <w:tr w:rsidR="00A6365E" w:rsidRPr="00961A7F" w:rsidTr="00932830">
        <w:trPr>
          <w:trHeight w:val="284"/>
        </w:trPr>
        <w:tc>
          <w:tcPr>
            <w:tcW w:w="556" w:type="dxa"/>
          </w:tcPr>
          <w:p w:rsidR="00A6365E" w:rsidRPr="00961A7F" w:rsidRDefault="00A6365E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362" w:type="dxa"/>
            <w:shd w:val="clear" w:color="auto" w:fill="auto"/>
          </w:tcPr>
          <w:p w:rsidR="00A6365E" w:rsidRPr="00961A7F" w:rsidRDefault="00A6365E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</w:rPr>
              <w:t>Производственная практика</w:t>
            </w:r>
            <w:r w:rsidRPr="00961A7F">
              <w:rPr>
                <w:b w:val="0"/>
                <w:sz w:val="22"/>
                <w:szCs w:val="22"/>
              </w:rPr>
              <w:t>]</w:t>
            </w:r>
          </w:p>
        </w:tc>
        <w:tc>
          <w:tcPr>
            <w:tcW w:w="6102" w:type="dxa"/>
            <w:shd w:val="clear" w:color="auto" w:fill="auto"/>
          </w:tcPr>
          <w:p w:rsidR="00A6365E" w:rsidRPr="00961A7F" w:rsidRDefault="00A6365E" w:rsidP="00A6365E">
            <w:pPr>
              <w:rPr>
                <w:spacing w:val="-5"/>
              </w:rPr>
            </w:pPr>
            <w:r w:rsidRPr="00961A7F">
              <w:rPr>
                <w:spacing w:val="-5"/>
              </w:rPr>
              <w:t>Уметь: [</w:t>
            </w:r>
            <w:r w:rsidRPr="00961A7F">
              <w:rPr>
                <w:i/>
                <w:spacing w:val="-5"/>
              </w:rPr>
              <w:t>текст</w:t>
            </w:r>
            <w:r w:rsidRPr="00961A7F">
              <w:rPr>
                <w:spacing w:val="-5"/>
              </w:rPr>
              <w:t>]</w:t>
            </w:r>
          </w:p>
          <w:p w:rsidR="00A6365E" w:rsidRPr="00961A7F" w:rsidRDefault="00A6365E" w:rsidP="00A6365E">
            <w:r w:rsidRPr="00961A7F">
              <w:rPr>
                <w:spacing w:val="-5"/>
              </w:rPr>
              <w:t>Демонстрировать навыки и опыт деятельности: [</w:t>
            </w:r>
            <w:r w:rsidRPr="00961A7F">
              <w:rPr>
                <w:i/>
                <w:spacing w:val="-5"/>
              </w:rPr>
              <w:t>текст</w:t>
            </w:r>
            <w:r w:rsidRPr="00961A7F">
              <w:rPr>
                <w:spacing w:val="-5"/>
              </w:rPr>
              <w:t>]</w:t>
            </w:r>
          </w:p>
        </w:tc>
      </w:tr>
      <w:tr w:rsidR="00A6365E" w:rsidRPr="00961A7F" w:rsidTr="00932830">
        <w:trPr>
          <w:trHeight w:val="284"/>
        </w:trPr>
        <w:tc>
          <w:tcPr>
            <w:tcW w:w="556" w:type="dxa"/>
          </w:tcPr>
          <w:p w:rsidR="00A6365E" w:rsidRPr="00961A7F" w:rsidRDefault="00A6365E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362" w:type="dxa"/>
            <w:shd w:val="clear" w:color="auto" w:fill="auto"/>
          </w:tcPr>
          <w:p w:rsidR="00A6365E" w:rsidRPr="00961A7F" w:rsidRDefault="00B71B43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  <w:sz w:val="22"/>
                <w:szCs w:val="22"/>
              </w:rPr>
              <w:t>Преддипломная</w:t>
            </w:r>
            <w:r w:rsidR="00361B73" w:rsidRPr="00961A7F">
              <w:rPr>
                <w:i/>
              </w:rPr>
              <w:t xml:space="preserve"> </w:t>
            </w:r>
            <w:r w:rsidR="00361B73" w:rsidRPr="00961A7F">
              <w:rPr>
                <w:b w:val="0"/>
                <w:i/>
              </w:rPr>
              <w:t>практика</w:t>
            </w:r>
            <w:r w:rsidRPr="00961A7F">
              <w:rPr>
                <w:b w:val="0"/>
                <w:sz w:val="22"/>
                <w:szCs w:val="22"/>
              </w:rPr>
              <w:t>]</w:t>
            </w:r>
          </w:p>
        </w:tc>
        <w:tc>
          <w:tcPr>
            <w:tcW w:w="6102" w:type="dxa"/>
            <w:shd w:val="clear" w:color="auto" w:fill="auto"/>
          </w:tcPr>
          <w:p w:rsidR="00A6365E" w:rsidRPr="00961A7F" w:rsidRDefault="00A6365E" w:rsidP="00A6365E">
            <w:pPr>
              <w:rPr>
                <w:spacing w:val="-5"/>
              </w:rPr>
            </w:pPr>
            <w:r w:rsidRPr="00961A7F">
              <w:rPr>
                <w:spacing w:val="-5"/>
              </w:rPr>
              <w:t>Уметь: [</w:t>
            </w:r>
            <w:r w:rsidRPr="00961A7F">
              <w:rPr>
                <w:i/>
                <w:spacing w:val="-5"/>
              </w:rPr>
              <w:t>текст</w:t>
            </w:r>
            <w:r w:rsidRPr="00961A7F">
              <w:rPr>
                <w:spacing w:val="-5"/>
              </w:rPr>
              <w:t>]</w:t>
            </w:r>
          </w:p>
          <w:p w:rsidR="00A6365E" w:rsidRPr="00961A7F" w:rsidRDefault="00A6365E" w:rsidP="00A6365E">
            <w:r w:rsidRPr="00961A7F">
              <w:rPr>
                <w:spacing w:val="-5"/>
              </w:rPr>
              <w:t>Демонстрировать навыки и опыт деятельности: [</w:t>
            </w:r>
            <w:r w:rsidRPr="00961A7F">
              <w:rPr>
                <w:i/>
                <w:spacing w:val="-5"/>
              </w:rPr>
              <w:t>текст</w:t>
            </w:r>
            <w:r w:rsidRPr="00961A7F">
              <w:rPr>
                <w:spacing w:val="-5"/>
              </w:rPr>
              <w:t>]</w:t>
            </w:r>
          </w:p>
        </w:tc>
      </w:tr>
    </w:tbl>
    <w:p w:rsidR="00877F57" w:rsidRPr="00961A7F" w:rsidRDefault="00877F57" w:rsidP="00F72D13">
      <w:pPr>
        <w:rPr>
          <w:spacing w:val="-5"/>
        </w:rPr>
      </w:pPr>
    </w:p>
    <w:p w:rsidR="009B55FF" w:rsidRPr="00961A7F" w:rsidRDefault="009B55FF" w:rsidP="00F72D13">
      <w:pPr>
        <w:rPr>
          <w:spacing w:val="-5"/>
        </w:rPr>
      </w:pPr>
    </w:p>
    <w:p w:rsidR="00315C0B" w:rsidRPr="00961A7F" w:rsidRDefault="00315C0B" w:rsidP="00F72D13">
      <w:pPr>
        <w:rPr>
          <w:spacing w:val="-5"/>
        </w:rPr>
      </w:pPr>
    </w:p>
    <w:p w:rsidR="00315C0B" w:rsidRPr="00961A7F" w:rsidRDefault="00315C0B" w:rsidP="00F72D13">
      <w:pPr>
        <w:rPr>
          <w:spacing w:val="-5"/>
        </w:rPr>
      </w:pPr>
    </w:p>
    <w:p w:rsidR="00315C0B" w:rsidRPr="00961A7F" w:rsidRDefault="00315C0B" w:rsidP="00F72D13">
      <w:pPr>
        <w:rPr>
          <w:spacing w:val="-5"/>
        </w:rPr>
      </w:pPr>
    </w:p>
    <w:p w:rsidR="00315C0B" w:rsidRPr="00961A7F" w:rsidRDefault="00315C0B" w:rsidP="00F72D13">
      <w:pPr>
        <w:rPr>
          <w:spacing w:val="-5"/>
        </w:rPr>
      </w:pPr>
    </w:p>
    <w:p w:rsidR="00315C0B" w:rsidRPr="00961A7F" w:rsidRDefault="00315C0B" w:rsidP="00F72D13">
      <w:pPr>
        <w:rPr>
          <w:spacing w:val="-5"/>
        </w:rPr>
      </w:pPr>
    </w:p>
    <w:p w:rsidR="00315C0B" w:rsidRPr="00961A7F" w:rsidRDefault="00315C0B" w:rsidP="00F72D13">
      <w:pPr>
        <w:rPr>
          <w:spacing w:val="-5"/>
        </w:rPr>
      </w:pPr>
    </w:p>
    <w:p w:rsidR="009B55FF" w:rsidRPr="00961A7F" w:rsidRDefault="009B55FF" w:rsidP="00F72D13">
      <w:pPr>
        <w:rPr>
          <w:spacing w:val="-5"/>
        </w:rPr>
      </w:pPr>
    </w:p>
    <w:p w:rsidR="00315C0B" w:rsidRPr="00961A7F" w:rsidRDefault="00315C0B" w:rsidP="00A952FB">
      <w:pPr>
        <w:pStyle w:val="20"/>
        <w:numPr>
          <w:ilvl w:val="0"/>
          <w:numId w:val="0"/>
        </w:numPr>
        <w:ind w:left="284"/>
        <w:sectPr w:rsidR="00315C0B" w:rsidRPr="00961A7F" w:rsidSect="007C43B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A952FB" w:rsidRPr="00961A7F" w:rsidRDefault="0065688C" w:rsidP="00A952FB">
      <w:pPr>
        <w:pStyle w:val="20"/>
        <w:numPr>
          <w:ilvl w:val="0"/>
          <w:numId w:val="0"/>
        </w:numPr>
        <w:ind w:left="284"/>
      </w:pPr>
      <w:r w:rsidRPr="00961A7F">
        <w:lastRenderedPageBreak/>
        <w:t>2. СОДЕРЖАНИЕ ПРАКТИК</w:t>
      </w:r>
    </w:p>
    <w:tbl>
      <w:tblPr>
        <w:tblW w:w="15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2879"/>
        <w:gridCol w:w="3043"/>
        <w:gridCol w:w="8732"/>
      </w:tblGrid>
      <w:tr w:rsidR="00932830" w:rsidRPr="00961A7F" w:rsidTr="005F0D69">
        <w:trPr>
          <w:trHeight w:val="1300"/>
        </w:trPr>
        <w:tc>
          <w:tcPr>
            <w:tcW w:w="630" w:type="dxa"/>
            <w:shd w:val="clear" w:color="auto" w:fill="auto"/>
          </w:tcPr>
          <w:p w:rsidR="0065688C" w:rsidRPr="00961A7F" w:rsidRDefault="0065688C" w:rsidP="005F0D69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bookmarkStart w:id="5" w:name="10110100742.1._Междисциплинарные_связи_с"/>
            <w:bookmarkStart w:id="6" w:name="10110100752.2._Междисциплинарные_связи_с"/>
            <w:bookmarkStart w:id="7" w:name="10110000424._ОБЪЕМ_ДИСЦИПЛИНЫ_И_ВИДЫ_УЧЕ"/>
            <w:bookmarkEnd w:id="5"/>
            <w:bookmarkEnd w:id="6"/>
            <w:bookmarkEnd w:id="7"/>
            <w:r w:rsidRPr="00961A7F">
              <w:rPr>
                <w:sz w:val="22"/>
                <w:szCs w:val="22"/>
              </w:rPr>
              <w:t>№</w:t>
            </w:r>
          </w:p>
          <w:p w:rsidR="0065688C" w:rsidRPr="00961A7F" w:rsidRDefault="0065688C" w:rsidP="005F0D69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п/п</w:t>
            </w:r>
          </w:p>
          <w:p w:rsidR="0065688C" w:rsidRPr="00961A7F" w:rsidRDefault="0065688C" w:rsidP="005F0D69">
            <w:pPr>
              <w:pStyle w:val="10"/>
              <w:numPr>
                <w:ilvl w:val="0"/>
                <w:numId w:val="0"/>
              </w:numPr>
              <w:spacing w:before="0" w:after="0"/>
              <w:ind w:left="284"/>
              <w:rPr>
                <w:sz w:val="22"/>
                <w:szCs w:val="22"/>
              </w:rPr>
            </w:pPr>
          </w:p>
        </w:tc>
        <w:tc>
          <w:tcPr>
            <w:tcW w:w="2879" w:type="dxa"/>
            <w:shd w:val="clear" w:color="auto" w:fill="auto"/>
            <w:vAlign w:val="center"/>
          </w:tcPr>
          <w:p w:rsidR="0065688C" w:rsidRPr="00961A7F" w:rsidRDefault="0065688C" w:rsidP="005F0D69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 практики</w:t>
            </w:r>
          </w:p>
          <w:p w:rsidR="0065688C" w:rsidRPr="00961A7F" w:rsidRDefault="0065688C" w:rsidP="005F0D69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[</w:t>
            </w:r>
            <w:r w:rsidRPr="00961A7F">
              <w:rPr>
                <w:i/>
                <w:sz w:val="22"/>
                <w:szCs w:val="22"/>
              </w:rPr>
              <w:t>наименование вида практики в соответствии с учебным планом</w:t>
            </w:r>
            <w:r w:rsidRPr="00961A7F">
              <w:rPr>
                <w:sz w:val="22"/>
                <w:szCs w:val="22"/>
              </w:rPr>
              <w:t>]</w:t>
            </w:r>
          </w:p>
        </w:tc>
        <w:tc>
          <w:tcPr>
            <w:tcW w:w="3043" w:type="dxa"/>
            <w:shd w:val="clear" w:color="auto" w:fill="auto"/>
          </w:tcPr>
          <w:p w:rsidR="0065688C" w:rsidRPr="00961A7F" w:rsidRDefault="0065688C" w:rsidP="005F0D69">
            <w:pPr>
              <w:pStyle w:val="10"/>
              <w:numPr>
                <w:ilvl w:val="0"/>
                <w:numId w:val="0"/>
              </w:numPr>
              <w:spacing w:before="0" w:after="0"/>
              <w:rPr>
                <w:caps w:val="0"/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Этапы  (разделы)</w:t>
            </w:r>
          </w:p>
          <w:p w:rsidR="0065688C" w:rsidRPr="00961A7F" w:rsidRDefault="00A1308E" w:rsidP="005F0D69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П</w:t>
            </w:r>
            <w:r w:rsidR="0065688C" w:rsidRPr="00961A7F">
              <w:rPr>
                <w:caps w:val="0"/>
                <w:sz w:val="22"/>
                <w:szCs w:val="22"/>
              </w:rPr>
              <w:t>рактики</w:t>
            </w:r>
            <w:r w:rsidRPr="00961A7F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b w:val="0"/>
                <w:caps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  <w:caps w:val="0"/>
                <w:sz w:val="22"/>
                <w:szCs w:val="22"/>
              </w:rPr>
              <w:t>этапы формулируются в зависимости от методики практического обучени</w:t>
            </w:r>
            <w:r w:rsidR="00B71B43" w:rsidRPr="00961A7F">
              <w:rPr>
                <w:b w:val="0"/>
                <w:i/>
                <w:caps w:val="0"/>
                <w:sz w:val="22"/>
                <w:szCs w:val="22"/>
              </w:rPr>
              <w:t>я</w:t>
            </w:r>
            <w:r w:rsidRPr="00961A7F">
              <w:rPr>
                <w:b w:val="0"/>
                <w:caps w:val="0"/>
                <w:sz w:val="22"/>
                <w:szCs w:val="22"/>
              </w:rPr>
              <w:t>]</w:t>
            </w:r>
          </w:p>
        </w:tc>
        <w:tc>
          <w:tcPr>
            <w:tcW w:w="8732" w:type="dxa"/>
            <w:shd w:val="clear" w:color="auto" w:fill="auto"/>
          </w:tcPr>
          <w:p w:rsidR="0065688C" w:rsidRPr="00961A7F" w:rsidRDefault="0065688C" w:rsidP="005F0D69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Содержание  учебных, практических, самостоятельных работ</w:t>
            </w:r>
          </w:p>
        </w:tc>
      </w:tr>
      <w:tr w:rsidR="00932830" w:rsidRPr="00961A7F" w:rsidTr="005F0D69">
        <w:trPr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9B55FF" w:rsidRPr="00961A7F" w:rsidRDefault="009B55FF" w:rsidP="009B55FF"/>
          <w:p w:rsidR="009B55FF" w:rsidRPr="00961A7F" w:rsidRDefault="009B55FF" w:rsidP="009B55FF"/>
          <w:p w:rsidR="009B55FF" w:rsidRPr="00961A7F" w:rsidRDefault="009B55FF" w:rsidP="009B55FF"/>
          <w:p w:rsidR="006C3CDD" w:rsidRPr="00961A7F" w:rsidRDefault="009B55FF" w:rsidP="009B55FF">
            <w:r w:rsidRPr="00961A7F">
              <w:t>1.</w:t>
            </w:r>
          </w:p>
        </w:tc>
        <w:tc>
          <w:tcPr>
            <w:tcW w:w="2879" w:type="dxa"/>
            <w:vMerge w:val="restart"/>
            <w:shd w:val="clear" w:color="auto" w:fill="auto"/>
          </w:tcPr>
          <w:p w:rsidR="006C3CDD" w:rsidRPr="00961A7F" w:rsidRDefault="009B55FF" w:rsidP="009B55FF">
            <w:pPr>
              <w:rPr>
                <w:i/>
              </w:rPr>
            </w:pPr>
            <w:r w:rsidRPr="00961A7F">
              <w:rPr>
                <w:i/>
              </w:rPr>
              <w:t>[Учебная практика]</w:t>
            </w:r>
          </w:p>
        </w:tc>
        <w:tc>
          <w:tcPr>
            <w:tcW w:w="3043" w:type="dxa"/>
            <w:shd w:val="clear" w:color="auto" w:fill="auto"/>
          </w:tcPr>
          <w:p w:rsidR="006C3CDD" w:rsidRPr="00961A7F" w:rsidRDefault="009B55FF" w:rsidP="009B55FF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286550" w:rsidRPr="00961A7F">
              <w:rPr>
                <w:i/>
              </w:rPr>
              <w:t>1.</w:t>
            </w:r>
            <w:r w:rsidRPr="00961A7F">
              <w:rPr>
                <w:i/>
              </w:rPr>
              <w:t>Подготовительный (ознакомительный)]</w:t>
            </w:r>
          </w:p>
        </w:tc>
        <w:tc>
          <w:tcPr>
            <w:tcW w:w="8732" w:type="dxa"/>
            <w:shd w:val="clear" w:color="auto" w:fill="auto"/>
          </w:tcPr>
          <w:p w:rsidR="0033179D" w:rsidRPr="00961A7F" w:rsidRDefault="00932830" w:rsidP="009B55FF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33179D" w:rsidRPr="00961A7F">
              <w:rPr>
                <w:i/>
              </w:rPr>
              <w:t>1.</w:t>
            </w:r>
            <w:r w:rsidRPr="00961A7F">
              <w:rPr>
                <w:i/>
              </w:rPr>
              <w:t>Ознакомительные лекции, и</w:t>
            </w:r>
            <w:r w:rsidR="0033179D" w:rsidRPr="00961A7F">
              <w:rPr>
                <w:i/>
              </w:rPr>
              <w:t>н</w:t>
            </w:r>
            <w:r w:rsidRPr="00961A7F">
              <w:rPr>
                <w:i/>
              </w:rPr>
              <w:t>структаж по технике безопасно</w:t>
            </w:r>
            <w:r w:rsidR="0033179D" w:rsidRPr="00961A7F">
              <w:rPr>
                <w:i/>
              </w:rPr>
              <w:t>сти.</w:t>
            </w:r>
          </w:p>
          <w:p w:rsidR="006C3CDD" w:rsidRPr="00961A7F" w:rsidRDefault="00932830" w:rsidP="009B55FF">
            <w:pPr>
              <w:rPr>
                <w:i/>
              </w:rPr>
            </w:pPr>
            <w:r w:rsidRPr="00961A7F">
              <w:rPr>
                <w:i/>
              </w:rPr>
              <w:t xml:space="preserve"> </w:t>
            </w:r>
            <w:r w:rsidR="0033179D" w:rsidRPr="00961A7F">
              <w:rPr>
                <w:i/>
              </w:rPr>
              <w:t>2.  З</w:t>
            </w:r>
            <w:r w:rsidRPr="00961A7F">
              <w:rPr>
                <w:i/>
              </w:rPr>
              <w:t>накомство с предприятием…]</w:t>
            </w:r>
          </w:p>
        </w:tc>
      </w:tr>
      <w:tr w:rsidR="00932830" w:rsidRPr="00961A7F" w:rsidTr="005F0D69">
        <w:trPr>
          <w:trHeight w:val="459"/>
        </w:trPr>
        <w:tc>
          <w:tcPr>
            <w:tcW w:w="630" w:type="dxa"/>
            <w:vMerge/>
            <w:shd w:val="clear" w:color="auto" w:fill="auto"/>
          </w:tcPr>
          <w:p w:rsidR="006C3CDD" w:rsidRPr="00961A7F" w:rsidRDefault="006C3CDD" w:rsidP="009B55FF"/>
        </w:tc>
        <w:tc>
          <w:tcPr>
            <w:tcW w:w="2879" w:type="dxa"/>
            <w:vMerge/>
            <w:shd w:val="clear" w:color="auto" w:fill="auto"/>
          </w:tcPr>
          <w:p w:rsidR="006C3CDD" w:rsidRPr="00961A7F" w:rsidRDefault="006C3CDD" w:rsidP="009B55FF">
            <w:pPr>
              <w:rPr>
                <w:i/>
              </w:rPr>
            </w:pPr>
          </w:p>
        </w:tc>
        <w:tc>
          <w:tcPr>
            <w:tcW w:w="3043" w:type="dxa"/>
            <w:shd w:val="clear" w:color="auto" w:fill="auto"/>
          </w:tcPr>
          <w:p w:rsidR="006C3CDD" w:rsidRPr="00961A7F" w:rsidRDefault="00932830" w:rsidP="009B55FF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286550" w:rsidRPr="00961A7F">
              <w:rPr>
                <w:i/>
              </w:rPr>
              <w:t>2.</w:t>
            </w:r>
            <w:r w:rsidRPr="00961A7F">
              <w:rPr>
                <w:i/>
              </w:rPr>
              <w:t>Основной этап]</w:t>
            </w:r>
          </w:p>
        </w:tc>
        <w:tc>
          <w:tcPr>
            <w:tcW w:w="8732" w:type="dxa"/>
            <w:shd w:val="clear" w:color="auto" w:fill="auto"/>
          </w:tcPr>
          <w:p w:rsidR="0033179D" w:rsidRPr="00961A7F" w:rsidRDefault="00932830" w:rsidP="009B55FF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33179D" w:rsidRPr="00961A7F">
              <w:rPr>
                <w:i/>
              </w:rPr>
              <w:t>1.</w:t>
            </w:r>
            <w:r w:rsidRPr="00961A7F">
              <w:rPr>
                <w:i/>
              </w:rPr>
              <w:t>Наблюдение за выполнением про</w:t>
            </w:r>
            <w:r w:rsidR="0033179D" w:rsidRPr="00961A7F">
              <w:rPr>
                <w:i/>
              </w:rPr>
              <w:t xml:space="preserve">фессиональных функций. </w:t>
            </w:r>
          </w:p>
          <w:p w:rsidR="006C3CDD" w:rsidRPr="00961A7F" w:rsidRDefault="0033179D" w:rsidP="009B55FF">
            <w:pPr>
              <w:rPr>
                <w:i/>
              </w:rPr>
            </w:pPr>
            <w:r w:rsidRPr="00961A7F">
              <w:rPr>
                <w:i/>
              </w:rPr>
              <w:t>2. С</w:t>
            </w:r>
            <w:r w:rsidR="00932830" w:rsidRPr="00961A7F">
              <w:rPr>
                <w:i/>
              </w:rPr>
              <w:t>бор фактического материала]</w:t>
            </w:r>
          </w:p>
        </w:tc>
      </w:tr>
      <w:tr w:rsidR="00932830" w:rsidRPr="00961A7F" w:rsidTr="005F0D69">
        <w:trPr>
          <w:trHeight w:val="459"/>
        </w:trPr>
        <w:tc>
          <w:tcPr>
            <w:tcW w:w="630" w:type="dxa"/>
            <w:vMerge/>
            <w:shd w:val="clear" w:color="auto" w:fill="auto"/>
          </w:tcPr>
          <w:p w:rsidR="006C3CDD" w:rsidRPr="00961A7F" w:rsidRDefault="006C3CDD" w:rsidP="009B55FF"/>
        </w:tc>
        <w:tc>
          <w:tcPr>
            <w:tcW w:w="2879" w:type="dxa"/>
            <w:vMerge/>
            <w:shd w:val="clear" w:color="auto" w:fill="auto"/>
          </w:tcPr>
          <w:p w:rsidR="006C3CDD" w:rsidRPr="00961A7F" w:rsidRDefault="006C3CDD" w:rsidP="009B55FF">
            <w:pPr>
              <w:rPr>
                <w:i/>
              </w:rPr>
            </w:pPr>
          </w:p>
        </w:tc>
        <w:tc>
          <w:tcPr>
            <w:tcW w:w="3043" w:type="dxa"/>
            <w:shd w:val="clear" w:color="auto" w:fill="auto"/>
          </w:tcPr>
          <w:p w:rsidR="006C3CDD" w:rsidRPr="00961A7F" w:rsidRDefault="00286550" w:rsidP="009B55FF">
            <w:pPr>
              <w:rPr>
                <w:i/>
              </w:rPr>
            </w:pPr>
            <w:r w:rsidRPr="00961A7F">
              <w:rPr>
                <w:i/>
              </w:rPr>
              <w:t>[3…………….]</w:t>
            </w:r>
          </w:p>
        </w:tc>
        <w:tc>
          <w:tcPr>
            <w:tcW w:w="8732" w:type="dxa"/>
            <w:shd w:val="clear" w:color="auto" w:fill="auto"/>
          </w:tcPr>
          <w:p w:rsidR="006C3CDD" w:rsidRPr="00961A7F" w:rsidRDefault="00B71B43" w:rsidP="009B55FF">
            <w:pPr>
              <w:rPr>
                <w:i/>
              </w:rPr>
            </w:pPr>
            <w:r w:rsidRPr="00961A7F">
              <w:rPr>
                <w:i/>
              </w:rPr>
              <w:t>………………………………….</w:t>
            </w:r>
          </w:p>
        </w:tc>
      </w:tr>
      <w:tr w:rsidR="00932830" w:rsidRPr="00961A7F" w:rsidTr="005F0D69">
        <w:trPr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932830" w:rsidRPr="00961A7F" w:rsidRDefault="00932830" w:rsidP="009B55FF">
            <w:r w:rsidRPr="00961A7F">
              <w:t>2.</w:t>
            </w:r>
          </w:p>
        </w:tc>
        <w:tc>
          <w:tcPr>
            <w:tcW w:w="2879" w:type="dxa"/>
            <w:vMerge w:val="restart"/>
            <w:shd w:val="clear" w:color="auto" w:fill="auto"/>
          </w:tcPr>
          <w:p w:rsidR="00932830" w:rsidRPr="00961A7F" w:rsidRDefault="00932830" w:rsidP="009B55FF">
            <w:pPr>
              <w:rPr>
                <w:i/>
              </w:rPr>
            </w:pPr>
            <w:r w:rsidRPr="00961A7F">
              <w:rPr>
                <w:i/>
              </w:rPr>
              <w:t>[Производственная практика]</w:t>
            </w:r>
          </w:p>
        </w:tc>
        <w:tc>
          <w:tcPr>
            <w:tcW w:w="3043" w:type="dxa"/>
            <w:shd w:val="clear" w:color="auto" w:fill="auto"/>
          </w:tcPr>
          <w:p w:rsidR="00932830" w:rsidRPr="00961A7F" w:rsidRDefault="00932830" w:rsidP="00932830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286550" w:rsidRPr="00961A7F">
              <w:rPr>
                <w:i/>
              </w:rPr>
              <w:t>1.</w:t>
            </w:r>
            <w:r w:rsidRPr="00961A7F">
              <w:rPr>
                <w:i/>
              </w:rPr>
              <w:t>Подготовительный (ознакомительный)]</w:t>
            </w:r>
          </w:p>
        </w:tc>
        <w:tc>
          <w:tcPr>
            <w:tcW w:w="8732" w:type="dxa"/>
            <w:shd w:val="clear" w:color="auto" w:fill="auto"/>
          </w:tcPr>
          <w:p w:rsidR="00932830" w:rsidRPr="00961A7F" w:rsidRDefault="00932830" w:rsidP="009B55FF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33179D" w:rsidRPr="00961A7F">
              <w:rPr>
                <w:i/>
              </w:rPr>
              <w:t>1.Ознакомительные лекции. 2.И</w:t>
            </w:r>
            <w:r w:rsidRPr="00961A7F">
              <w:rPr>
                <w:i/>
              </w:rPr>
              <w:t>нструктаж по технике безопасности]</w:t>
            </w:r>
          </w:p>
        </w:tc>
      </w:tr>
      <w:tr w:rsidR="00932830" w:rsidRPr="00961A7F" w:rsidTr="005F0D69">
        <w:trPr>
          <w:trHeight w:val="474"/>
        </w:trPr>
        <w:tc>
          <w:tcPr>
            <w:tcW w:w="630" w:type="dxa"/>
            <w:vMerge/>
            <w:shd w:val="clear" w:color="auto" w:fill="auto"/>
          </w:tcPr>
          <w:p w:rsidR="00932830" w:rsidRPr="00961A7F" w:rsidRDefault="00932830" w:rsidP="009B55FF"/>
        </w:tc>
        <w:tc>
          <w:tcPr>
            <w:tcW w:w="2879" w:type="dxa"/>
            <w:vMerge/>
            <w:shd w:val="clear" w:color="auto" w:fill="auto"/>
          </w:tcPr>
          <w:p w:rsidR="00932830" w:rsidRPr="00961A7F" w:rsidRDefault="00932830" w:rsidP="009B55FF">
            <w:pPr>
              <w:rPr>
                <w:i/>
              </w:rPr>
            </w:pPr>
          </w:p>
        </w:tc>
        <w:tc>
          <w:tcPr>
            <w:tcW w:w="3043" w:type="dxa"/>
            <w:shd w:val="clear" w:color="auto" w:fill="auto"/>
          </w:tcPr>
          <w:p w:rsidR="00932830" w:rsidRPr="00961A7F" w:rsidRDefault="00932830" w:rsidP="00932830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286550" w:rsidRPr="00961A7F">
              <w:rPr>
                <w:i/>
              </w:rPr>
              <w:t>2.</w:t>
            </w:r>
            <w:r w:rsidRPr="00961A7F">
              <w:rPr>
                <w:i/>
              </w:rPr>
              <w:t>Основной этап]</w:t>
            </w:r>
          </w:p>
        </w:tc>
        <w:tc>
          <w:tcPr>
            <w:tcW w:w="8732" w:type="dxa"/>
            <w:shd w:val="clear" w:color="auto" w:fill="auto"/>
          </w:tcPr>
          <w:p w:rsidR="0033179D" w:rsidRPr="00961A7F" w:rsidRDefault="00932830" w:rsidP="009B55FF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33179D" w:rsidRPr="00961A7F">
              <w:rPr>
                <w:i/>
              </w:rPr>
              <w:t>1.</w:t>
            </w:r>
            <w:r w:rsidRPr="00961A7F">
              <w:rPr>
                <w:i/>
              </w:rPr>
              <w:t>Сбор и обработка материа</w:t>
            </w:r>
            <w:r w:rsidR="0033179D" w:rsidRPr="00961A7F">
              <w:rPr>
                <w:i/>
              </w:rPr>
              <w:t>ла, измерения.</w:t>
            </w:r>
          </w:p>
          <w:p w:rsidR="0033179D" w:rsidRPr="00961A7F" w:rsidRDefault="0033179D" w:rsidP="009B55FF">
            <w:pPr>
              <w:rPr>
                <w:i/>
              </w:rPr>
            </w:pPr>
            <w:r w:rsidRPr="00961A7F">
              <w:rPr>
                <w:i/>
              </w:rPr>
              <w:t>2.В</w:t>
            </w:r>
            <w:r w:rsidR="00932830" w:rsidRPr="00961A7F">
              <w:rPr>
                <w:i/>
              </w:rPr>
              <w:t xml:space="preserve">ыполнение </w:t>
            </w:r>
            <w:r w:rsidRPr="00961A7F">
              <w:rPr>
                <w:i/>
              </w:rPr>
              <w:t xml:space="preserve">расчетных </w:t>
            </w:r>
            <w:r w:rsidR="00932830" w:rsidRPr="00961A7F">
              <w:rPr>
                <w:i/>
              </w:rPr>
              <w:t>заданий</w:t>
            </w:r>
            <w:r w:rsidRPr="00961A7F">
              <w:rPr>
                <w:i/>
              </w:rPr>
              <w:t>.</w:t>
            </w:r>
          </w:p>
          <w:p w:rsidR="00932830" w:rsidRPr="00961A7F" w:rsidRDefault="0033179D" w:rsidP="009B55FF">
            <w:pPr>
              <w:rPr>
                <w:i/>
              </w:rPr>
            </w:pPr>
            <w:r w:rsidRPr="00961A7F">
              <w:rPr>
                <w:i/>
              </w:rPr>
              <w:t>3.  П</w:t>
            </w:r>
            <w:r w:rsidR="00286550" w:rsidRPr="00961A7F">
              <w:rPr>
                <w:i/>
              </w:rPr>
              <w:t>одготов</w:t>
            </w:r>
            <w:r w:rsidRPr="00961A7F">
              <w:rPr>
                <w:i/>
              </w:rPr>
              <w:t>ка проекта</w:t>
            </w:r>
            <w:r w:rsidR="00932830" w:rsidRPr="00961A7F">
              <w:rPr>
                <w:i/>
              </w:rPr>
              <w:t>…]</w:t>
            </w:r>
          </w:p>
        </w:tc>
      </w:tr>
      <w:tr w:rsidR="00932830" w:rsidRPr="00961A7F" w:rsidTr="005F0D69">
        <w:trPr>
          <w:trHeight w:val="474"/>
        </w:trPr>
        <w:tc>
          <w:tcPr>
            <w:tcW w:w="630" w:type="dxa"/>
            <w:vMerge/>
            <w:shd w:val="clear" w:color="auto" w:fill="auto"/>
          </w:tcPr>
          <w:p w:rsidR="00932830" w:rsidRPr="00961A7F" w:rsidRDefault="00932830" w:rsidP="009B55FF"/>
        </w:tc>
        <w:tc>
          <w:tcPr>
            <w:tcW w:w="2879" w:type="dxa"/>
            <w:vMerge/>
            <w:shd w:val="clear" w:color="auto" w:fill="auto"/>
          </w:tcPr>
          <w:p w:rsidR="00932830" w:rsidRPr="00961A7F" w:rsidRDefault="00932830" w:rsidP="009B55FF">
            <w:pPr>
              <w:rPr>
                <w:i/>
              </w:rPr>
            </w:pPr>
          </w:p>
        </w:tc>
        <w:tc>
          <w:tcPr>
            <w:tcW w:w="3043" w:type="dxa"/>
            <w:shd w:val="clear" w:color="auto" w:fill="auto"/>
          </w:tcPr>
          <w:p w:rsidR="00932830" w:rsidRPr="00961A7F" w:rsidRDefault="00932830" w:rsidP="00932830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286550" w:rsidRPr="00961A7F">
              <w:rPr>
                <w:i/>
              </w:rPr>
              <w:t>3.</w:t>
            </w:r>
            <w:r w:rsidRPr="00961A7F">
              <w:rPr>
                <w:i/>
              </w:rPr>
              <w:t>Подготовка отчета]</w:t>
            </w:r>
          </w:p>
        </w:tc>
        <w:tc>
          <w:tcPr>
            <w:tcW w:w="8732" w:type="dxa"/>
            <w:shd w:val="clear" w:color="auto" w:fill="auto"/>
          </w:tcPr>
          <w:p w:rsidR="0033179D" w:rsidRPr="00961A7F" w:rsidRDefault="00932830" w:rsidP="009B55FF">
            <w:pPr>
              <w:rPr>
                <w:i/>
              </w:rPr>
            </w:pPr>
            <w:r w:rsidRPr="00961A7F">
              <w:rPr>
                <w:i/>
              </w:rPr>
              <w:t xml:space="preserve">[ </w:t>
            </w:r>
            <w:r w:rsidR="0033179D" w:rsidRPr="00961A7F">
              <w:rPr>
                <w:i/>
              </w:rPr>
              <w:t>1.</w:t>
            </w:r>
            <w:r w:rsidRPr="00961A7F">
              <w:rPr>
                <w:i/>
              </w:rPr>
              <w:t>Систематизация материа</w:t>
            </w:r>
            <w:r w:rsidR="0033179D" w:rsidRPr="00961A7F">
              <w:rPr>
                <w:i/>
              </w:rPr>
              <w:t xml:space="preserve">ла. </w:t>
            </w:r>
          </w:p>
          <w:p w:rsidR="0033179D" w:rsidRPr="00961A7F" w:rsidRDefault="0033179D" w:rsidP="009B55FF">
            <w:pPr>
              <w:rPr>
                <w:i/>
              </w:rPr>
            </w:pPr>
            <w:r w:rsidRPr="00961A7F">
              <w:rPr>
                <w:i/>
              </w:rPr>
              <w:t>2. О</w:t>
            </w:r>
            <w:r w:rsidR="00932830" w:rsidRPr="00961A7F">
              <w:rPr>
                <w:i/>
              </w:rPr>
              <w:t>формление документации</w:t>
            </w:r>
            <w:r w:rsidRPr="00961A7F">
              <w:rPr>
                <w:i/>
              </w:rPr>
              <w:t>.</w:t>
            </w:r>
          </w:p>
          <w:p w:rsidR="00932830" w:rsidRPr="00961A7F" w:rsidRDefault="0033179D" w:rsidP="009B55FF">
            <w:pPr>
              <w:rPr>
                <w:i/>
              </w:rPr>
            </w:pPr>
            <w:r w:rsidRPr="00961A7F">
              <w:rPr>
                <w:i/>
              </w:rPr>
              <w:t>3. С</w:t>
            </w:r>
            <w:r w:rsidR="00286550" w:rsidRPr="00961A7F">
              <w:rPr>
                <w:i/>
              </w:rPr>
              <w:t>оставление и защита отчета…]</w:t>
            </w:r>
          </w:p>
        </w:tc>
      </w:tr>
      <w:tr w:rsidR="00932830" w:rsidRPr="00961A7F" w:rsidTr="005F0D69">
        <w:trPr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932830" w:rsidRPr="00961A7F" w:rsidRDefault="00932830" w:rsidP="009B55FF">
            <w:r w:rsidRPr="00961A7F">
              <w:t xml:space="preserve">3. </w:t>
            </w:r>
          </w:p>
        </w:tc>
        <w:tc>
          <w:tcPr>
            <w:tcW w:w="2879" w:type="dxa"/>
            <w:vMerge w:val="restart"/>
            <w:shd w:val="clear" w:color="auto" w:fill="auto"/>
          </w:tcPr>
          <w:p w:rsidR="00932830" w:rsidRPr="00961A7F" w:rsidRDefault="00B71B43" w:rsidP="009B55FF">
            <w:pPr>
              <w:rPr>
                <w:i/>
              </w:rPr>
            </w:pPr>
            <w:r w:rsidRPr="00961A7F">
              <w:rPr>
                <w:sz w:val="22"/>
                <w:szCs w:val="22"/>
              </w:rPr>
              <w:t>[</w:t>
            </w:r>
            <w:r w:rsidRPr="00961A7F">
              <w:rPr>
                <w:i/>
                <w:sz w:val="22"/>
                <w:szCs w:val="22"/>
              </w:rPr>
              <w:t>Преддипломная</w:t>
            </w:r>
            <w:r w:rsidR="00361B73" w:rsidRPr="00961A7F">
              <w:rPr>
                <w:i/>
                <w:sz w:val="22"/>
                <w:szCs w:val="22"/>
              </w:rPr>
              <w:t xml:space="preserve"> практика</w:t>
            </w:r>
            <w:r w:rsidRPr="00961A7F">
              <w:rPr>
                <w:sz w:val="22"/>
                <w:szCs w:val="22"/>
              </w:rPr>
              <w:t>]</w:t>
            </w:r>
          </w:p>
        </w:tc>
        <w:tc>
          <w:tcPr>
            <w:tcW w:w="3043" w:type="dxa"/>
            <w:shd w:val="clear" w:color="auto" w:fill="auto"/>
          </w:tcPr>
          <w:p w:rsidR="00932830" w:rsidRPr="00961A7F" w:rsidRDefault="00286550" w:rsidP="009B55FF">
            <w:pPr>
              <w:rPr>
                <w:i/>
              </w:rPr>
            </w:pPr>
            <w:r w:rsidRPr="00961A7F">
              <w:rPr>
                <w:i/>
              </w:rPr>
              <w:t>…………………</w:t>
            </w:r>
          </w:p>
        </w:tc>
        <w:tc>
          <w:tcPr>
            <w:tcW w:w="8732" w:type="dxa"/>
            <w:shd w:val="clear" w:color="auto" w:fill="auto"/>
          </w:tcPr>
          <w:p w:rsidR="00932830" w:rsidRPr="00961A7F" w:rsidRDefault="00286550" w:rsidP="009B55FF">
            <w:pPr>
              <w:rPr>
                <w:i/>
              </w:rPr>
            </w:pPr>
            <w:r w:rsidRPr="00961A7F">
              <w:rPr>
                <w:i/>
              </w:rPr>
              <w:t>………………..</w:t>
            </w:r>
          </w:p>
        </w:tc>
      </w:tr>
      <w:tr w:rsidR="00932830" w:rsidRPr="00961A7F" w:rsidTr="005F0D69">
        <w:trPr>
          <w:trHeight w:val="474"/>
        </w:trPr>
        <w:tc>
          <w:tcPr>
            <w:tcW w:w="630" w:type="dxa"/>
            <w:vMerge/>
            <w:shd w:val="clear" w:color="auto" w:fill="auto"/>
          </w:tcPr>
          <w:p w:rsidR="00932830" w:rsidRPr="00961A7F" w:rsidRDefault="00932830" w:rsidP="009B55FF"/>
        </w:tc>
        <w:tc>
          <w:tcPr>
            <w:tcW w:w="2879" w:type="dxa"/>
            <w:vMerge/>
            <w:shd w:val="clear" w:color="auto" w:fill="auto"/>
          </w:tcPr>
          <w:p w:rsidR="00932830" w:rsidRPr="00961A7F" w:rsidRDefault="00932830" w:rsidP="009B55FF">
            <w:pPr>
              <w:rPr>
                <w:i/>
              </w:rPr>
            </w:pPr>
          </w:p>
        </w:tc>
        <w:tc>
          <w:tcPr>
            <w:tcW w:w="3043" w:type="dxa"/>
            <w:shd w:val="clear" w:color="auto" w:fill="auto"/>
          </w:tcPr>
          <w:p w:rsidR="00932830" w:rsidRPr="00961A7F" w:rsidRDefault="00286550" w:rsidP="009B55FF">
            <w:pPr>
              <w:rPr>
                <w:i/>
              </w:rPr>
            </w:pPr>
            <w:r w:rsidRPr="00961A7F">
              <w:rPr>
                <w:i/>
              </w:rPr>
              <w:t>…………………..</w:t>
            </w:r>
          </w:p>
        </w:tc>
        <w:tc>
          <w:tcPr>
            <w:tcW w:w="8732" w:type="dxa"/>
            <w:shd w:val="clear" w:color="auto" w:fill="auto"/>
          </w:tcPr>
          <w:p w:rsidR="00932830" w:rsidRPr="00961A7F" w:rsidRDefault="00286550" w:rsidP="009B55FF">
            <w:pPr>
              <w:rPr>
                <w:i/>
              </w:rPr>
            </w:pPr>
            <w:r w:rsidRPr="00961A7F">
              <w:rPr>
                <w:i/>
              </w:rPr>
              <w:t>………………..</w:t>
            </w:r>
          </w:p>
        </w:tc>
      </w:tr>
    </w:tbl>
    <w:p w:rsidR="0033179D" w:rsidRPr="00961A7F" w:rsidRDefault="0033179D" w:rsidP="0033179D">
      <w:pPr>
        <w:pStyle w:val="21"/>
        <w:ind w:left="360"/>
        <w:rPr>
          <w:rFonts w:ascii="Times New Roman" w:hAnsi="Times New Roman" w:cs="Times New Roman"/>
          <w:i w:val="0"/>
          <w:sz w:val="24"/>
          <w:szCs w:val="24"/>
        </w:rPr>
      </w:pPr>
      <w:bookmarkStart w:id="8" w:name="_Toc292835156"/>
      <w:r w:rsidRPr="00961A7F">
        <w:rPr>
          <w:rFonts w:ascii="Times New Roman" w:hAnsi="Times New Roman"/>
          <w:i w:val="0"/>
          <w:sz w:val="24"/>
          <w:szCs w:val="24"/>
        </w:rPr>
        <w:t>3 .ОЦЕНИВАНИЕ УЧЕБНОЙ ДЕЯТЕЛЬНОСТИ СТУДЕНТОВ И ЕЕ ДОСТИЖЕНИЙ В ХОДЕ ПРОХОЖДЕНИЯ ПРАКТИК</w:t>
      </w:r>
    </w:p>
    <w:p w:rsidR="0033179D" w:rsidRPr="00961A7F" w:rsidRDefault="0033179D" w:rsidP="0033179D">
      <w:pPr>
        <w:jc w:val="both"/>
        <w:rPr>
          <w:i/>
        </w:rPr>
      </w:pPr>
      <w:r w:rsidRPr="00961A7F">
        <w:rPr>
          <w:b/>
        </w:rPr>
        <w:t>3.1.</w:t>
      </w:r>
      <w:r w:rsidRPr="00961A7F">
        <w:t xml:space="preserve"> </w:t>
      </w:r>
      <w:r w:rsidRPr="00961A7F">
        <w:rPr>
          <w:b/>
        </w:rPr>
        <w:t xml:space="preserve">Весовые коэффициенты значимости практик различных видов  в рамках учебного плана  </w:t>
      </w:r>
      <w:r w:rsidR="00020DC6" w:rsidRPr="00961A7F">
        <w:rPr>
          <w:i/>
        </w:rPr>
        <w:t>[</w:t>
      </w:r>
      <w:r w:rsidRPr="00961A7F">
        <w:rPr>
          <w:i/>
        </w:rPr>
        <w:t>утверждаются ученым советом института</w:t>
      </w:r>
      <w:r w:rsidR="00020DC6" w:rsidRPr="00961A7F">
        <w:rPr>
          <w:i/>
        </w:rPr>
        <w:t>]</w:t>
      </w:r>
    </w:p>
    <w:tbl>
      <w:tblPr>
        <w:tblW w:w="153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11"/>
        <w:gridCol w:w="5609"/>
      </w:tblGrid>
      <w:tr w:rsidR="0033179D" w:rsidRPr="00961A7F" w:rsidTr="00361B73">
        <w:trPr>
          <w:trHeight w:val="765"/>
        </w:trPr>
        <w:tc>
          <w:tcPr>
            <w:tcW w:w="9711" w:type="dxa"/>
            <w:shd w:val="clear" w:color="auto" w:fill="auto"/>
          </w:tcPr>
          <w:bookmarkEnd w:id="8"/>
          <w:p w:rsidR="0033179D" w:rsidRPr="00961A7F" w:rsidRDefault="0033179D" w:rsidP="00A1308E">
            <w:pPr>
              <w:jc w:val="center"/>
              <w:rPr>
                <w:b/>
              </w:rPr>
            </w:pPr>
            <w:r w:rsidRPr="00961A7F">
              <w:rPr>
                <w:b/>
                <w:bCs/>
                <w:spacing w:val="-1"/>
              </w:rPr>
              <w:t>Виды  практик и семестр их прохождения</w:t>
            </w:r>
          </w:p>
        </w:tc>
        <w:tc>
          <w:tcPr>
            <w:tcW w:w="5609" w:type="dxa"/>
            <w:shd w:val="clear" w:color="auto" w:fill="auto"/>
          </w:tcPr>
          <w:p w:rsidR="00361B73" w:rsidRPr="00961A7F" w:rsidRDefault="0033179D" w:rsidP="00A1308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 xml:space="preserve">Коэффициент значимости </w:t>
            </w:r>
          </w:p>
          <w:p w:rsidR="0033179D" w:rsidRPr="00961A7F" w:rsidRDefault="0033179D" w:rsidP="00A1308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результатов прохождения практик</w:t>
            </w:r>
          </w:p>
        </w:tc>
      </w:tr>
      <w:tr w:rsidR="0033179D" w:rsidRPr="00961A7F" w:rsidTr="00361B73">
        <w:trPr>
          <w:trHeight w:val="383"/>
        </w:trPr>
        <w:tc>
          <w:tcPr>
            <w:tcW w:w="9711" w:type="dxa"/>
            <w:shd w:val="clear" w:color="auto" w:fill="auto"/>
          </w:tcPr>
          <w:p w:rsidR="0033179D" w:rsidRPr="00961A7F" w:rsidRDefault="0033179D" w:rsidP="00361B73">
            <w:pPr>
              <w:jc w:val="center"/>
            </w:pPr>
            <w:r w:rsidRPr="00961A7F">
              <w:t>……практика - семестр n</w:t>
            </w:r>
          </w:p>
        </w:tc>
        <w:tc>
          <w:tcPr>
            <w:tcW w:w="5609" w:type="dxa"/>
            <w:shd w:val="clear" w:color="auto" w:fill="auto"/>
          </w:tcPr>
          <w:p w:rsidR="0033179D" w:rsidRPr="00961A7F" w:rsidRDefault="0033179D" w:rsidP="00361B73">
            <w:pPr>
              <w:jc w:val="center"/>
            </w:pPr>
            <w:r w:rsidRPr="00961A7F">
              <w:t>…</w:t>
            </w:r>
          </w:p>
        </w:tc>
      </w:tr>
      <w:tr w:rsidR="0033179D" w:rsidRPr="00961A7F" w:rsidTr="00361B73">
        <w:trPr>
          <w:trHeight w:val="383"/>
        </w:trPr>
        <w:tc>
          <w:tcPr>
            <w:tcW w:w="9711" w:type="dxa"/>
            <w:shd w:val="clear" w:color="auto" w:fill="auto"/>
          </w:tcPr>
          <w:p w:rsidR="0033179D" w:rsidRPr="00961A7F" w:rsidRDefault="0033179D" w:rsidP="00361B73">
            <w:pPr>
              <w:jc w:val="center"/>
            </w:pPr>
            <w:r w:rsidRPr="00961A7F">
              <w:t>……практика - семестр n</w:t>
            </w:r>
          </w:p>
        </w:tc>
        <w:tc>
          <w:tcPr>
            <w:tcW w:w="5609" w:type="dxa"/>
            <w:shd w:val="clear" w:color="auto" w:fill="auto"/>
          </w:tcPr>
          <w:p w:rsidR="0033179D" w:rsidRPr="00961A7F" w:rsidRDefault="0033179D" w:rsidP="00361B73">
            <w:pPr>
              <w:jc w:val="center"/>
            </w:pPr>
            <w:r w:rsidRPr="00961A7F">
              <w:t>…</w:t>
            </w:r>
          </w:p>
        </w:tc>
      </w:tr>
    </w:tbl>
    <w:p w:rsidR="0033179D" w:rsidRPr="00961A7F" w:rsidRDefault="0033179D" w:rsidP="0033179D">
      <w:pPr>
        <w:jc w:val="both"/>
        <w:rPr>
          <w:i/>
        </w:rPr>
      </w:pPr>
    </w:p>
    <w:p w:rsidR="0033179D" w:rsidRPr="00961A7F" w:rsidRDefault="00371BCD" w:rsidP="0033179D">
      <w:pPr>
        <w:jc w:val="both"/>
        <w:rPr>
          <w:i/>
        </w:rPr>
      </w:pPr>
      <w:r w:rsidRPr="00961A7F">
        <w:rPr>
          <w:b/>
        </w:rPr>
        <w:lastRenderedPageBreak/>
        <w:t>3</w:t>
      </w:r>
      <w:r w:rsidR="0033179D" w:rsidRPr="00961A7F">
        <w:rPr>
          <w:b/>
        </w:rPr>
        <w:t xml:space="preserve">.2.Процедуры текущей и промежуточной  аттестации по практикам </w:t>
      </w:r>
      <w:r w:rsidR="00020DC6" w:rsidRPr="00961A7F">
        <w:rPr>
          <w:i/>
        </w:rPr>
        <w:t>[</w:t>
      </w:r>
      <w:r w:rsidR="0033179D" w:rsidRPr="00961A7F">
        <w:rPr>
          <w:i/>
        </w:rPr>
        <w:t>текущая и промежуточная аттестация проставляется по каждой из практик</w:t>
      </w:r>
      <w:r w:rsidR="00020DC6" w:rsidRPr="00961A7F">
        <w:rPr>
          <w:i/>
        </w:rPr>
        <w:t>]</w:t>
      </w:r>
      <w:r w:rsidR="0033179D" w:rsidRPr="00961A7F">
        <w:rPr>
          <w:i/>
        </w:rPr>
        <w:t xml:space="preserve">               </w:t>
      </w:r>
    </w:p>
    <w:p w:rsidR="0033179D" w:rsidRPr="00961A7F" w:rsidRDefault="00020DC6" w:rsidP="0033179D">
      <w:pPr>
        <w:jc w:val="center"/>
        <w:rPr>
          <w:b/>
        </w:rPr>
      </w:pPr>
      <w:r w:rsidRPr="00961A7F">
        <w:rPr>
          <w:i/>
        </w:rPr>
        <w:t>[</w:t>
      </w:r>
      <w:r w:rsidR="0033179D" w:rsidRPr="00961A7F">
        <w:rPr>
          <w:i/>
        </w:rPr>
        <w:t xml:space="preserve">указать вид практики, например,  </w:t>
      </w:r>
      <w:r w:rsidR="0033179D" w:rsidRPr="00961A7F">
        <w:rPr>
          <w:b/>
        </w:rPr>
        <w:t>Учебная практика</w:t>
      </w:r>
      <w:r w:rsidRPr="00961A7F">
        <w:rPr>
          <w:i/>
        </w:rPr>
        <w:t>]</w:t>
      </w:r>
    </w:p>
    <w:tbl>
      <w:tblPr>
        <w:tblW w:w="1513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62"/>
        <w:gridCol w:w="2626"/>
        <w:gridCol w:w="2850"/>
      </w:tblGrid>
      <w:tr w:rsidR="0033179D" w:rsidRPr="00961A7F" w:rsidTr="00361B73">
        <w:trPr>
          <w:trHeight w:val="252"/>
        </w:trPr>
        <w:tc>
          <w:tcPr>
            <w:tcW w:w="1513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33179D" w:rsidRPr="00961A7F" w:rsidRDefault="0033179D" w:rsidP="00A1308E">
            <w:pPr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 xml:space="preserve">Коэффициент значимости совокупных результатов </w:t>
            </w:r>
            <w:r w:rsidRPr="00961A7F">
              <w:rPr>
                <w:bCs/>
                <w:i/>
                <w:spacing w:val="-1"/>
              </w:rPr>
              <w:t xml:space="preserve">……..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  <w:spacing w:val="-1"/>
              </w:rPr>
              <w:t>указать вид практики</w:t>
            </w:r>
            <w:r w:rsidR="00020DC6" w:rsidRPr="00961A7F">
              <w:rPr>
                <w:i/>
              </w:rPr>
              <w:t>]</w:t>
            </w:r>
            <w:r w:rsidRPr="00961A7F">
              <w:rPr>
                <w:b/>
                <w:bCs/>
                <w:spacing w:val="-1"/>
              </w:rPr>
              <w:t xml:space="preserve">практики - …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  <w:spacing w:val="-1"/>
              </w:rPr>
              <w:t>указать ко</w:t>
            </w:r>
            <w:r w:rsidR="0020548C" w:rsidRPr="00961A7F">
              <w:rPr>
                <w:bCs/>
                <w:i/>
                <w:spacing w:val="-1"/>
              </w:rPr>
              <w:t>эффициент из раздела</w:t>
            </w:r>
            <w:r w:rsidR="00B71B43" w:rsidRPr="00961A7F">
              <w:rPr>
                <w:bCs/>
                <w:i/>
                <w:spacing w:val="-1"/>
              </w:rPr>
              <w:t xml:space="preserve"> 3</w:t>
            </w:r>
            <w:r w:rsidRPr="00961A7F">
              <w:rPr>
                <w:bCs/>
                <w:i/>
                <w:spacing w:val="-1"/>
              </w:rPr>
              <w:t>.1</w:t>
            </w:r>
            <w:r w:rsidR="00020DC6" w:rsidRPr="00961A7F">
              <w:rPr>
                <w:i/>
              </w:rPr>
              <w:t>]</w:t>
            </w:r>
          </w:p>
        </w:tc>
      </w:tr>
      <w:tr w:rsidR="0033179D" w:rsidRPr="00961A7F" w:rsidTr="00361B73">
        <w:trPr>
          <w:trHeight w:val="483"/>
        </w:trPr>
        <w:tc>
          <w:tcPr>
            <w:tcW w:w="9662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 аттестация по практике</w:t>
            </w:r>
            <w:r w:rsidRPr="00961A7F">
              <w:rPr>
                <w:b/>
                <w:bCs/>
              </w:rPr>
              <w:t xml:space="preserve"> 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</w:rPr>
              <w:t>перечислить контрольно-оценочные мероприятия во время прохождения практики</w:t>
            </w:r>
            <w:r w:rsidR="00020DC6" w:rsidRPr="00961A7F">
              <w:rPr>
                <w:i/>
              </w:rPr>
              <w:t>]</w:t>
            </w:r>
            <w:r w:rsidRPr="00961A7F">
              <w:rPr>
                <w:i/>
              </w:rPr>
              <w:t xml:space="preserve"> </w:t>
            </w:r>
          </w:p>
        </w:tc>
        <w:tc>
          <w:tcPr>
            <w:tcW w:w="2626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Сроки − семестр, учебная неделя</w:t>
            </w:r>
          </w:p>
        </w:tc>
        <w:tc>
          <w:tcPr>
            <w:tcW w:w="2850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 xml:space="preserve">Максимальная </w:t>
            </w:r>
            <w:r w:rsidRPr="00961A7F">
              <w:rPr>
                <w:b/>
                <w:bCs/>
                <w:spacing w:val="-2"/>
              </w:rPr>
              <w:t>оценка в баллах</w:t>
            </w:r>
          </w:p>
        </w:tc>
      </w:tr>
      <w:tr w:rsidR="0033179D" w:rsidRPr="00961A7F" w:rsidTr="00361B73">
        <w:trPr>
          <w:trHeight w:val="241"/>
        </w:trPr>
        <w:tc>
          <w:tcPr>
            <w:tcW w:w="9662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>Прохождение инструктажа по технике безопасности</w:t>
            </w:r>
          </w:p>
        </w:tc>
        <w:tc>
          <w:tcPr>
            <w:tcW w:w="2626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</w:rPr>
            </w:pPr>
            <w:r w:rsidRPr="00961A7F">
              <w:rPr>
                <w:i/>
                <w:lang w:val="en-US"/>
              </w:rPr>
              <w:t>I</w:t>
            </w: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 xml:space="preserve">, </w:t>
            </w:r>
            <w:r w:rsidRPr="00961A7F">
              <w:rPr>
                <w:i/>
              </w:rPr>
              <w:t>2</w:t>
            </w:r>
          </w:p>
        </w:tc>
        <w:tc>
          <w:tcPr>
            <w:tcW w:w="285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5</w:t>
            </w:r>
          </w:p>
        </w:tc>
      </w:tr>
      <w:tr w:rsidR="0033179D" w:rsidRPr="00961A7F" w:rsidTr="00361B73">
        <w:trPr>
          <w:trHeight w:val="241"/>
        </w:trPr>
        <w:tc>
          <w:tcPr>
            <w:tcW w:w="9662" w:type="dxa"/>
            <w:shd w:val="clear" w:color="auto" w:fill="auto"/>
          </w:tcPr>
          <w:p w:rsidR="0033179D" w:rsidRPr="00961A7F" w:rsidRDefault="0033179D" w:rsidP="00A1308E">
            <w:pPr>
              <w:jc w:val="both"/>
              <w:rPr>
                <w:i/>
                <w:iCs/>
              </w:rPr>
            </w:pPr>
            <w:r w:rsidRPr="00961A7F">
              <w:rPr>
                <w:i/>
                <w:iCs/>
              </w:rPr>
              <w:t>Ведение дневника практики</w:t>
            </w:r>
          </w:p>
        </w:tc>
        <w:tc>
          <w:tcPr>
            <w:tcW w:w="2626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i/>
                <w:lang w:val="en-US"/>
              </w:rPr>
              <w:t>I</w:t>
            </w: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 xml:space="preserve">, </w:t>
            </w:r>
            <w:r w:rsidRPr="00961A7F">
              <w:rPr>
                <w:i/>
              </w:rPr>
              <w:t>2-6</w:t>
            </w:r>
          </w:p>
        </w:tc>
        <w:tc>
          <w:tcPr>
            <w:tcW w:w="285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15</w:t>
            </w:r>
          </w:p>
        </w:tc>
      </w:tr>
      <w:tr w:rsidR="0033179D" w:rsidRPr="00961A7F" w:rsidTr="00361B73">
        <w:trPr>
          <w:trHeight w:val="241"/>
        </w:trPr>
        <w:tc>
          <w:tcPr>
            <w:tcW w:w="9662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>Сбор и обработка литературного и фактического материала…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 конкретную  область информации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26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i/>
                <w:lang w:val="en-US"/>
              </w:rPr>
              <w:t>I</w:t>
            </w: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 xml:space="preserve">, </w:t>
            </w:r>
            <w:r w:rsidRPr="00961A7F">
              <w:rPr>
                <w:i/>
              </w:rPr>
              <w:t>2-4</w:t>
            </w:r>
          </w:p>
        </w:tc>
        <w:tc>
          <w:tcPr>
            <w:tcW w:w="285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40</w:t>
            </w:r>
          </w:p>
        </w:tc>
      </w:tr>
      <w:tr w:rsidR="0033179D" w:rsidRPr="00961A7F" w:rsidTr="00361B73">
        <w:trPr>
          <w:trHeight w:val="241"/>
        </w:trPr>
        <w:tc>
          <w:tcPr>
            <w:tcW w:w="9662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>Проведение измерений…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 конкретную область измерений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26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i/>
                <w:lang w:val="en-US"/>
              </w:rPr>
              <w:t>I</w:t>
            </w: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 xml:space="preserve">, </w:t>
            </w:r>
            <w:r w:rsidRPr="00961A7F">
              <w:rPr>
                <w:i/>
              </w:rPr>
              <w:t>5-6</w:t>
            </w:r>
          </w:p>
        </w:tc>
        <w:tc>
          <w:tcPr>
            <w:tcW w:w="285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40</w:t>
            </w:r>
          </w:p>
        </w:tc>
      </w:tr>
      <w:tr w:rsidR="0033179D" w:rsidRPr="00961A7F" w:rsidTr="00361B73">
        <w:trPr>
          <w:trHeight w:val="241"/>
        </w:trPr>
        <w:tc>
          <w:tcPr>
            <w:tcW w:w="15138" w:type="dxa"/>
            <w:gridSpan w:val="3"/>
          </w:tcPr>
          <w:p w:rsidR="0033179D" w:rsidRPr="00961A7F" w:rsidRDefault="0033179D" w:rsidP="00A1308E">
            <w:pPr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 коэффициент текущей аттестации</w:t>
            </w:r>
            <w:r w:rsidRPr="00961A7F">
              <w:rPr>
                <w:b/>
                <w:bCs/>
                <w:spacing w:val="-1"/>
              </w:rPr>
              <w:t xml:space="preserve"> по практике</w:t>
            </w:r>
            <w:r w:rsidRPr="00961A7F">
              <w:rPr>
                <w:b/>
                <w:bCs/>
              </w:rPr>
              <w:t xml:space="preserve"> – </w:t>
            </w:r>
            <w:r w:rsidRPr="00961A7F">
              <w:rPr>
                <w:b/>
              </w:rPr>
              <w:t>…</w:t>
            </w:r>
          </w:p>
        </w:tc>
      </w:tr>
      <w:tr w:rsidR="0033179D" w:rsidRPr="00961A7F" w:rsidTr="00361B73">
        <w:trPr>
          <w:trHeight w:val="258"/>
        </w:trPr>
        <w:tc>
          <w:tcPr>
            <w:tcW w:w="15138" w:type="dxa"/>
            <w:gridSpan w:val="3"/>
          </w:tcPr>
          <w:p w:rsidR="0033179D" w:rsidRPr="00961A7F" w:rsidRDefault="0033179D" w:rsidP="00A1308E">
            <w:pPr>
              <w:rPr>
                <w:b/>
                <w:bCs/>
              </w:rPr>
            </w:pPr>
            <w:r w:rsidRPr="00961A7F">
              <w:rPr>
                <w:b/>
                <w:bCs/>
              </w:rPr>
              <w:t xml:space="preserve">Промежуточная аттестация по практике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</w:rPr>
              <w:t>указать форму промежуточной аттестации по практике: выполнение и защита отчета, зачет…</w:t>
            </w:r>
            <w:r w:rsidR="00020DC6" w:rsidRPr="00961A7F">
              <w:rPr>
                <w:i/>
              </w:rPr>
              <w:t>]</w:t>
            </w:r>
          </w:p>
          <w:p w:rsidR="0033179D" w:rsidRPr="00961A7F" w:rsidRDefault="0033179D" w:rsidP="00A1308E">
            <w:pPr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 коэффициент промежуточной  аттестации</w:t>
            </w:r>
            <w:r w:rsidRPr="00961A7F">
              <w:rPr>
                <w:b/>
                <w:bCs/>
                <w:spacing w:val="-1"/>
              </w:rPr>
              <w:t xml:space="preserve"> по практике</w:t>
            </w:r>
            <w:r w:rsidRPr="00961A7F">
              <w:rPr>
                <w:b/>
                <w:bCs/>
              </w:rPr>
              <w:t xml:space="preserve"> – </w:t>
            </w:r>
            <w:r w:rsidRPr="00961A7F">
              <w:rPr>
                <w:b/>
              </w:rPr>
              <w:t>…</w:t>
            </w:r>
          </w:p>
        </w:tc>
      </w:tr>
    </w:tbl>
    <w:p w:rsidR="0033179D" w:rsidRPr="00961A7F" w:rsidRDefault="0033179D" w:rsidP="0033179D">
      <w:pPr>
        <w:rPr>
          <w:b/>
        </w:rPr>
      </w:pPr>
    </w:p>
    <w:p w:rsidR="0033179D" w:rsidRPr="00961A7F" w:rsidRDefault="00020DC6" w:rsidP="0033179D">
      <w:pPr>
        <w:jc w:val="center"/>
        <w:rPr>
          <w:i/>
        </w:rPr>
      </w:pPr>
      <w:r w:rsidRPr="00961A7F">
        <w:rPr>
          <w:i/>
        </w:rPr>
        <w:t>[</w:t>
      </w:r>
      <w:r w:rsidR="0033179D" w:rsidRPr="00961A7F">
        <w:rPr>
          <w:i/>
        </w:rPr>
        <w:t xml:space="preserve">указать вид практики, например,  </w:t>
      </w:r>
      <w:r w:rsidR="0033179D" w:rsidRPr="00961A7F">
        <w:rPr>
          <w:b/>
        </w:rPr>
        <w:t>Производственная  практика</w:t>
      </w:r>
      <w:r w:rsidRPr="00961A7F">
        <w:rPr>
          <w:i/>
        </w:rPr>
        <w:t>]</w:t>
      </w:r>
    </w:p>
    <w:tbl>
      <w:tblPr>
        <w:tblW w:w="1514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64"/>
        <w:gridCol w:w="2630"/>
        <w:gridCol w:w="2855"/>
      </w:tblGrid>
      <w:tr w:rsidR="0033179D" w:rsidRPr="00961A7F" w:rsidTr="00361B73">
        <w:trPr>
          <w:trHeight w:val="356"/>
        </w:trPr>
        <w:tc>
          <w:tcPr>
            <w:tcW w:w="15149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33179D" w:rsidRPr="00961A7F" w:rsidRDefault="0033179D" w:rsidP="00A1308E">
            <w:pPr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 xml:space="preserve">Коэффициент значимости совокупных результатов </w:t>
            </w:r>
            <w:r w:rsidRPr="00961A7F">
              <w:rPr>
                <w:bCs/>
                <w:i/>
                <w:spacing w:val="-1"/>
              </w:rPr>
              <w:t xml:space="preserve">……..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  <w:spacing w:val="-1"/>
              </w:rPr>
              <w:t>указать вид практики</w:t>
            </w:r>
            <w:r w:rsidR="00020DC6" w:rsidRPr="00961A7F">
              <w:rPr>
                <w:i/>
              </w:rPr>
              <w:t>]</w:t>
            </w:r>
            <w:r w:rsidR="007D43E0">
              <w:rPr>
                <w:i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 xml:space="preserve">практики - …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  <w:spacing w:val="-1"/>
              </w:rPr>
              <w:t xml:space="preserve">указать коэффициент из </w:t>
            </w:r>
            <w:r w:rsidR="0020548C" w:rsidRPr="00961A7F">
              <w:rPr>
                <w:bCs/>
                <w:i/>
                <w:spacing w:val="-1"/>
              </w:rPr>
              <w:t>раздела 3</w:t>
            </w:r>
            <w:r w:rsidRPr="00961A7F">
              <w:rPr>
                <w:bCs/>
                <w:i/>
                <w:spacing w:val="-1"/>
              </w:rPr>
              <w:t>.1</w:t>
            </w:r>
            <w:r w:rsidR="00020DC6" w:rsidRPr="00961A7F">
              <w:rPr>
                <w:i/>
              </w:rPr>
              <w:t>]</w:t>
            </w:r>
          </w:p>
        </w:tc>
      </w:tr>
      <w:tr w:rsidR="0033179D" w:rsidRPr="00961A7F" w:rsidTr="00361B73">
        <w:trPr>
          <w:trHeight w:val="531"/>
        </w:trPr>
        <w:tc>
          <w:tcPr>
            <w:tcW w:w="9664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 аттестация по практике</w:t>
            </w:r>
            <w:r w:rsidRPr="00961A7F">
              <w:rPr>
                <w:b/>
                <w:bCs/>
              </w:rPr>
              <w:t xml:space="preserve"> 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</w:rPr>
              <w:t>перечислить контрольно-оценочные мероприятия во время прохождения практики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30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Сроки − семестр, учебная неделя</w:t>
            </w:r>
          </w:p>
        </w:tc>
        <w:tc>
          <w:tcPr>
            <w:tcW w:w="2855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 xml:space="preserve">Максимальная </w:t>
            </w:r>
            <w:r w:rsidRPr="00961A7F">
              <w:rPr>
                <w:b/>
                <w:bCs/>
                <w:spacing w:val="-2"/>
              </w:rPr>
              <w:t>оценка в баллах</w:t>
            </w:r>
          </w:p>
        </w:tc>
      </w:tr>
      <w:tr w:rsidR="0033179D" w:rsidRPr="00961A7F" w:rsidTr="00361B73">
        <w:trPr>
          <w:trHeight w:val="267"/>
        </w:trPr>
        <w:tc>
          <w:tcPr>
            <w:tcW w:w="9664" w:type="dxa"/>
            <w:shd w:val="clear" w:color="auto" w:fill="auto"/>
          </w:tcPr>
          <w:p w:rsidR="0033179D" w:rsidRPr="00961A7F" w:rsidRDefault="0033179D" w:rsidP="00A1308E">
            <w:pPr>
              <w:jc w:val="both"/>
              <w:rPr>
                <w:i/>
                <w:iCs/>
              </w:rPr>
            </w:pPr>
            <w:r w:rsidRPr="00961A7F">
              <w:rPr>
                <w:i/>
                <w:iCs/>
              </w:rPr>
              <w:t xml:space="preserve">Выполнение производственных заданий 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 конкретную область заданий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3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</w:rPr>
            </w:pP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 xml:space="preserve">, </w:t>
            </w:r>
            <w:r w:rsidRPr="00961A7F">
              <w:rPr>
                <w:i/>
              </w:rPr>
              <w:t>2-4</w:t>
            </w:r>
          </w:p>
        </w:tc>
        <w:tc>
          <w:tcPr>
            <w:tcW w:w="2855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50</w:t>
            </w:r>
          </w:p>
        </w:tc>
      </w:tr>
      <w:tr w:rsidR="0033179D" w:rsidRPr="00961A7F" w:rsidTr="00361B73">
        <w:trPr>
          <w:trHeight w:val="267"/>
        </w:trPr>
        <w:tc>
          <w:tcPr>
            <w:tcW w:w="9664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 xml:space="preserve">Выполнение исследовательских заданий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 конкретную область заданий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30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 xml:space="preserve">, </w:t>
            </w:r>
            <w:r w:rsidRPr="00961A7F">
              <w:rPr>
                <w:i/>
              </w:rPr>
              <w:t>5-6</w:t>
            </w:r>
          </w:p>
        </w:tc>
        <w:tc>
          <w:tcPr>
            <w:tcW w:w="2855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20</w:t>
            </w:r>
          </w:p>
        </w:tc>
      </w:tr>
      <w:tr w:rsidR="0033179D" w:rsidRPr="00961A7F" w:rsidTr="00361B73">
        <w:trPr>
          <w:trHeight w:val="267"/>
        </w:trPr>
        <w:tc>
          <w:tcPr>
            <w:tcW w:w="9664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>Разработка документации по производственным и бизнес-процессам</w:t>
            </w:r>
            <w:r w:rsidR="00020DC6">
              <w:rPr>
                <w:i/>
                <w:i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 конкретную область процессов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30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>,</w:t>
            </w:r>
            <w:r w:rsidRPr="00961A7F">
              <w:rPr>
                <w:i/>
              </w:rPr>
              <w:t>6-8</w:t>
            </w:r>
          </w:p>
        </w:tc>
        <w:tc>
          <w:tcPr>
            <w:tcW w:w="2855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30</w:t>
            </w:r>
          </w:p>
        </w:tc>
      </w:tr>
      <w:tr w:rsidR="0033179D" w:rsidRPr="00961A7F" w:rsidTr="00361B73">
        <w:trPr>
          <w:trHeight w:val="267"/>
        </w:trPr>
        <w:tc>
          <w:tcPr>
            <w:tcW w:w="15149" w:type="dxa"/>
            <w:gridSpan w:val="3"/>
          </w:tcPr>
          <w:p w:rsidR="0033179D" w:rsidRPr="00961A7F" w:rsidRDefault="0033179D" w:rsidP="00A1308E">
            <w:pPr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 коэффициент текущей аттестации</w:t>
            </w:r>
            <w:r w:rsidRPr="00961A7F">
              <w:rPr>
                <w:b/>
                <w:bCs/>
                <w:spacing w:val="-1"/>
              </w:rPr>
              <w:t xml:space="preserve"> по практике</w:t>
            </w:r>
            <w:r w:rsidRPr="00961A7F">
              <w:rPr>
                <w:b/>
                <w:bCs/>
              </w:rPr>
              <w:t xml:space="preserve"> – </w:t>
            </w:r>
            <w:r w:rsidRPr="00961A7F">
              <w:rPr>
                <w:b/>
              </w:rPr>
              <w:t>…</w:t>
            </w:r>
          </w:p>
        </w:tc>
      </w:tr>
      <w:tr w:rsidR="0033179D" w:rsidRPr="00961A7F" w:rsidTr="00361B73">
        <w:trPr>
          <w:trHeight w:val="283"/>
        </w:trPr>
        <w:tc>
          <w:tcPr>
            <w:tcW w:w="15149" w:type="dxa"/>
            <w:gridSpan w:val="3"/>
          </w:tcPr>
          <w:p w:rsidR="0033179D" w:rsidRPr="00961A7F" w:rsidRDefault="0033179D" w:rsidP="00A1308E">
            <w:pPr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 аттестация по практике</w:t>
            </w:r>
            <w:r w:rsidR="00020DC6">
              <w:rPr>
                <w:b/>
                <w:b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</w:rPr>
              <w:t>указать форму промежуточной аттестации по практике: выполнение и защита отчета, зачет…</w:t>
            </w:r>
            <w:r w:rsidR="00020DC6" w:rsidRPr="00961A7F">
              <w:rPr>
                <w:i/>
              </w:rPr>
              <w:t>]</w:t>
            </w:r>
          </w:p>
          <w:p w:rsidR="0033179D" w:rsidRPr="00961A7F" w:rsidRDefault="0033179D" w:rsidP="00A1308E">
            <w:pPr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 коэффициент промежуточной  аттестации</w:t>
            </w:r>
            <w:r w:rsidRPr="00961A7F">
              <w:rPr>
                <w:b/>
                <w:bCs/>
                <w:spacing w:val="-1"/>
              </w:rPr>
              <w:t xml:space="preserve"> по практике</w:t>
            </w:r>
            <w:r w:rsidRPr="00961A7F">
              <w:rPr>
                <w:b/>
                <w:bCs/>
              </w:rPr>
              <w:t xml:space="preserve"> – </w:t>
            </w:r>
            <w:r w:rsidRPr="00961A7F">
              <w:rPr>
                <w:b/>
              </w:rPr>
              <w:t>…</w:t>
            </w:r>
          </w:p>
        </w:tc>
      </w:tr>
    </w:tbl>
    <w:p w:rsidR="00A47F71" w:rsidRPr="00961A7F" w:rsidRDefault="00A47F71" w:rsidP="0065688C">
      <w:pPr>
        <w:pStyle w:val="10"/>
        <w:numPr>
          <w:ilvl w:val="0"/>
          <w:numId w:val="0"/>
        </w:numPr>
        <w:ind w:left="284"/>
        <w:jc w:val="left"/>
      </w:pPr>
      <w:r w:rsidRPr="00961A7F">
        <w:fldChar w:fldCharType="begin"/>
      </w:r>
      <w:r w:rsidRPr="00961A7F">
        <w:instrText xml:space="preserve"> TC "</w:instrText>
      </w:r>
      <w:bookmarkStart w:id="9" w:name="_Toc354140209"/>
      <w:bookmarkStart w:id="10" w:name="_Toc354140335"/>
      <w:bookmarkStart w:id="11" w:name="_Toc354141172"/>
      <w:bookmarkStart w:id="12" w:name="_Toc358032657"/>
      <w:r w:rsidRPr="00961A7F">
        <w:instrText>СТРУКТУРА И СОДЕРЖАНИЕ [ВИД ПРАКТИКИ] ПРАКТИКИ</w:instrText>
      </w:r>
      <w:bookmarkEnd w:id="9"/>
      <w:bookmarkEnd w:id="10"/>
      <w:bookmarkEnd w:id="11"/>
      <w:bookmarkEnd w:id="12"/>
      <w:r w:rsidRPr="00961A7F">
        <w:instrText xml:space="preserve">" \f C \l "1" </w:instrText>
      </w:r>
      <w:r w:rsidRPr="00961A7F">
        <w:fldChar w:fldCharType="end"/>
      </w:r>
    </w:p>
    <w:p w:rsidR="00361B73" w:rsidRPr="00961A7F" w:rsidRDefault="00361B73" w:rsidP="00371BCD">
      <w:pPr>
        <w:shd w:val="clear" w:color="auto" w:fill="FFFFFF"/>
        <w:ind w:left="708"/>
        <w:rPr>
          <w:b/>
        </w:rPr>
      </w:pPr>
    </w:p>
    <w:p w:rsidR="00361B73" w:rsidRPr="00961A7F" w:rsidRDefault="00361B73" w:rsidP="00371BCD">
      <w:pPr>
        <w:shd w:val="clear" w:color="auto" w:fill="FFFFFF"/>
        <w:ind w:left="708"/>
        <w:rPr>
          <w:b/>
        </w:rPr>
      </w:pPr>
    </w:p>
    <w:p w:rsidR="00361B73" w:rsidRPr="00961A7F" w:rsidRDefault="00361B73" w:rsidP="00371BCD">
      <w:pPr>
        <w:shd w:val="clear" w:color="auto" w:fill="FFFFFF"/>
        <w:ind w:left="708"/>
        <w:rPr>
          <w:b/>
        </w:rPr>
      </w:pPr>
    </w:p>
    <w:p w:rsidR="00361B73" w:rsidRPr="00961A7F" w:rsidRDefault="00361B73" w:rsidP="00371BCD">
      <w:pPr>
        <w:shd w:val="clear" w:color="auto" w:fill="FFFFFF"/>
        <w:ind w:left="708"/>
        <w:rPr>
          <w:b/>
        </w:rPr>
      </w:pPr>
    </w:p>
    <w:p w:rsidR="00371BCD" w:rsidRPr="00961A7F" w:rsidRDefault="00371BCD" w:rsidP="00371BCD">
      <w:pPr>
        <w:shd w:val="clear" w:color="auto" w:fill="FFFFFF"/>
        <w:ind w:left="708"/>
        <w:rPr>
          <w:spacing w:val="-5"/>
        </w:rPr>
      </w:pPr>
      <w:r w:rsidRPr="00961A7F">
        <w:rPr>
          <w:b/>
        </w:rPr>
        <w:t xml:space="preserve">4. ФОНД ОЦЕНОЧНЫХ СРЕДСТВ ДЛЯ ПРОВЕДЕНИЯ ТЕКУЩЕЙ И ПРОМЕЖУТОЧНОЙ АТТЕСТАЦИИ ПО ПРАКТИКАМ </w:t>
      </w:r>
      <w:r w:rsidRPr="00961A7F">
        <w:rPr>
          <w:spacing w:val="-5"/>
        </w:rPr>
        <w:t>[</w:t>
      </w:r>
      <w:r w:rsidR="007809AE" w:rsidRPr="00961A7F">
        <w:rPr>
          <w:i/>
        </w:rPr>
        <w:t>Перечень оценочных средств  может заполняться  по каждой отдельной практике, не в табличном варианте</w:t>
      </w:r>
      <w:r w:rsidR="007809AE" w:rsidRPr="00961A7F">
        <w:rPr>
          <w:i/>
          <w:spacing w:val="-5"/>
        </w:rPr>
        <w:t xml:space="preserve">. </w:t>
      </w:r>
      <w:r w:rsidRPr="00961A7F">
        <w:rPr>
          <w:i/>
          <w:spacing w:val="-5"/>
        </w:rPr>
        <w:t>Указать по каждому виду практик тематику самостоятельных работ, заданий, проектов, итоговых отчетов и т.д.</w:t>
      </w:r>
      <w:r w:rsidR="00507B57" w:rsidRPr="00961A7F">
        <w:rPr>
          <w:i/>
          <w:spacing w:val="-5"/>
        </w:rPr>
        <w:t xml:space="preserve">, входящих </w:t>
      </w:r>
      <w:r w:rsidR="007809AE" w:rsidRPr="00961A7F">
        <w:rPr>
          <w:i/>
          <w:spacing w:val="-5"/>
        </w:rPr>
        <w:t xml:space="preserve"> в </w:t>
      </w:r>
      <w:r w:rsidR="00507B57" w:rsidRPr="00961A7F">
        <w:rPr>
          <w:i/>
          <w:spacing w:val="-5"/>
        </w:rPr>
        <w:t>технологическую карту оценивания</w:t>
      </w:r>
      <w:r w:rsidRPr="00961A7F">
        <w:rPr>
          <w:i/>
          <w:spacing w:val="-5"/>
        </w:rPr>
        <w:t xml:space="preserve"> </w:t>
      </w:r>
      <w:r w:rsidRPr="00961A7F">
        <w:rPr>
          <w:spacing w:val="-5"/>
        </w:rPr>
        <w:t>]</w:t>
      </w:r>
    </w:p>
    <w:p w:rsidR="00361B73" w:rsidRPr="00961A7F" w:rsidRDefault="00361B73" w:rsidP="00371BCD">
      <w:pPr>
        <w:shd w:val="clear" w:color="auto" w:fill="FFFFFF"/>
        <w:ind w:left="708"/>
        <w:rPr>
          <w:spacing w:val="-5"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61"/>
        <w:gridCol w:w="4597"/>
        <w:gridCol w:w="4594"/>
      </w:tblGrid>
      <w:tr w:rsidR="00361B73" w:rsidRPr="00961A7F" w:rsidTr="005F0D69">
        <w:tc>
          <w:tcPr>
            <w:tcW w:w="14078" w:type="dxa"/>
            <w:gridSpan w:val="3"/>
            <w:shd w:val="clear" w:color="auto" w:fill="auto"/>
          </w:tcPr>
          <w:p w:rsidR="00361B73" w:rsidRPr="00961A7F" w:rsidRDefault="00361B73" w:rsidP="005F0D69">
            <w:pPr>
              <w:jc w:val="center"/>
              <w:rPr>
                <w:b/>
              </w:rPr>
            </w:pPr>
            <w:r w:rsidRPr="00961A7F">
              <w:rPr>
                <w:b/>
              </w:rPr>
              <w:t>Виды практик и примерная тематика контрольных мероприятий текущей и промежуточной аттестации</w:t>
            </w:r>
          </w:p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361B73" w:rsidRPr="00961A7F" w:rsidRDefault="00361B73" w:rsidP="005F0D69">
            <w:pPr>
              <w:jc w:val="center"/>
              <w:rPr>
                <w:b/>
              </w:rPr>
            </w:pPr>
            <w:r w:rsidRPr="00961A7F">
              <w:rPr>
                <w:b/>
                <w:i/>
              </w:rPr>
              <w:t>[Учебная практика]</w:t>
            </w:r>
          </w:p>
        </w:tc>
        <w:tc>
          <w:tcPr>
            <w:tcW w:w="4668" w:type="dxa"/>
            <w:shd w:val="clear" w:color="auto" w:fill="auto"/>
          </w:tcPr>
          <w:p w:rsidR="00361B73" w:rsidRPr="00961A7F" w:rsidRDefault="00361B73" w:rsidP="005F0D69">
            <w:pPr>
              <w:jc w:val="center"/>
              <w:rPr>
                <w:b/>
              </w:rPr>
            </w:pPr>
            <w:r w:rsidRPr="00961A7F">
              <w:rPr>
                <w:b/>
                <w:i/>
              </w:rPr>
              <w:t>[Производственная практика]</w:t>
            </w:r>
          </w:p>
        </w:tc>
        <w:tc>
          <w:tcPr>
            <w:tcW w:w="4668" w:type="dxa"/>
            <w:shd w:val="clear" w:color="auto" w:fill="auto"/>
          </w:tcPr>
          <w:p w:rsidR="00361B73" w:rsidRPr="00961A7F" w:rsidRDefault="00361B73" w:rsidP="005F0D69">
            <w:pPr>
              <w:jc w:val="center"/>
              <w:rPr>
                <w:b/>
              </w:rPr>
            </w:pPr>
            <w:r w:rsidRPr="00961A7F">
              <w:rPr>
                <w:b/>
                <w:sz w:val="22"/>
                <w:szCs w:val="22"/>
              </w:rPr>
              <w:t>[</w:t>
            </w:r>
            <w:r w:rsidRPr="00961A7F">
              <w:rPr>
                <w:b/>
                <w:i/>
                <w:sz w:val="22"/>
                <w:szCs w:val="22"/>
              </w:rPr>
              <w:t>Преддипломная практика</w:t>
            </w:r>
            <w:r w:rsidRPr="00961A7F">
              <w:rPr>
                <w:b/>
                <w:sz w:val="22"/>
                <w:szCs w:val="22"/>
              </w:rPr>
              <w:t>]</w:t>
            </w:r>
          </w:p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</w:rPr>
            </w:pPr>
            <w:r w:rsidRPr="00961A7F">
              <w:rPr>
                <w:b/>
                <w:i/>
              </w:rPr>
              <w:t>[</w:t>
            </w:r>
            <w:r w:rsidR="00507B57" w:rsidRPr="00961A7F">
              <w:rPr>
                <w:b/>
                <w:i/>
              </w:rPr>
              <w:t>Примерный перечень контрольных вопросов по технике безопасности:</w:t>
            </w:r>
            <w:r w:rsidRPr="00961A7F">
              <w:rPr>
                <w:b/>
                <w:i/>
              </w:rPr>
              <w:t>]</w:t>
            </w:r>
            <w:r w:rsidR="00507B57" w:rsidRPr="00961A7F">
              <w:rPr>
                <w:b/>
                <w:i/>
              </w:rPr>
              <w:t xml:space="preserve"> 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507B57" w:rsidRPr="00961A7F" w:rsidRDefault="00507B57" w:rsidP="00507B57"/>
        </w:tc>
        <w:tc>
          <w:tcPr>
            <w:tcW w:w="4668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Примерная тематика самостоятельных работ:</w:t>
            </w:r>
            <w:r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Примерный перечень исследовательских  заданий:</w:t>
            </w:r>
            <w:r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Примерная тематика самостоятельных работ:</w:t>
            </w:r>
            <w:r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Примерная тематика расчетных</w:t>
            </w:r>
          </w:p>
          <w:p w:rsidR="00507B57" w:rsidRPr="00961A7F" w:rsidRDefault="00507B57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</w:rPr>
              <w:t>работ:</w:t>
            </w:r>
            <w:r w:rsidR="005E3FBD"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361B73" w:rsidRPr="00961A7F" w:rsidRDefault="005E3FBD" w:rsidP="00371BCD">
            <w:pPr>
              <w:rPr>
                <w:b/>
                <w:i/>
              </w:rPr>
            </w:pPr>
            <w:r w:rsidRPr="00961A7F">
              <w:rPr>
                <w:b/>
                <w:i/>
              </w:rPr>
              <w:t>[</w:t>
            </w:r>
            <w:r w:rsidR="00507B57" w:rsidRPr="00961A7F">
              <w:rPr>
                <w:b/>
                <w:i/>
              </w:rPr>
              <w:t>Примерный перечень тем дипломных проектов:</w:t>
            </w:r>
            <w:r w:rsidRPr="00961A7F">
              <w:rPr>
                <w:b/>
                <w:i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507B57" w:rsidRPr="00961A7F" w:rsidRDefault="00507B57" w:rsidP="00371BCD"/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</w:rPr>
            </w:pPr>
            <w:r w:rsidRPr="00961A7F">
              <w:rPr>
                <w:b/>
                <w:i/>
              </w:rPr>
              <w:t>[</w:t>
            </w:r>
            <w:r w:rsidR="00507B57" w:rsidRPr="00961A7F">
              <w:rPr>
                <w:b/>
                <w:i/>
              </w:rPr>
              <w:t xml:space="preserve">Примерный перечень  заданий по </w:t>
            </w:r>
            <w:r w:rsidR="009574B9" w:rsidRPr="00961A7F">
              <w:rPr>
                <w:b/>
                <w:i/>
              </w:rPr>
              <w:t>проведению измерений:</w:t>
            </w:r>
            <w:r w:rsidRPr="00961A7F">
              <w:rPr>
                <w:b/>
                <w:i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Примерный перечень практических заданий:</w:t>
            </w:r>
            <w:r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361B73" w:rsidRPr="00961A7F" w:rsidRDefault="00507B57" w:rsidP="00371BCD">
            <w:r w:rsidRPr="00961A7F">
              <w:t>………………</w:t>
            </w:r>
          </w:p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361B73" w:rsidRPr="00961A7F" w:rsidRDefault="00507B57" w:rsidP="00371BCD">
            <w:r w:rsidRPr="00961A7F">
              <w:t>……………….</w:t>
            </w:r>
          </w:p>
        </w:tc>
        <w:tc>
          <w:tcPr>
            <w:tcW w:w="4668" w:type="dxa"/>
            <w:shd w:val="clear" w:color="auto" w:fill="auto"/>
          </w:tcPr>
          <w:p w:rsidR="00361B73" w:rsidRPr="00961A7F" w:rsidRDefault="00507B57" w:rsidP="00371BCD">
            <w:r w:rsidRPr="00961A7F">
              <w:t>…………………..</w:t>
            </w:r>
          </w:p>
        </w:tc>
        <w:tc>
          <w:tcPr>
            <w:tcW w:w="4668" w:type="dxa"/>
            <w:shd w:val="clear" w:color="auto" w:fill="auto"/>
          </w:tcPr>
          <w:p w:rsidR="00361B73" w:rsidRPr="00961A7F" w:rsidRDefault="00507B57" w:rsidP="00371BCD">
            <w:r w:rsidRPr="00961A7F">
              <w:t>…………………</w:t>
            </w:r>
          </w:p>
          <w:p w:rsidR="009574B9" w:rsidRPr="00961A7F" w:rsidRDefault="009574B9" w:rsidP="00371BCD"/>
        </w:tc>
      </w:tr>
    </w:tbl>
    <w:p w:rsidR="00371BCD" w:rsidRPr="00961A7F" w:rsidRDefault="00371BCD" w:rsidP="00371BCD">
      <w:pPr>
        <w:shd w:val="clear" w:color="auto" w:fill="FFFFFF"/>
        <w:ind w:left="708"/>
      </w:pPr>
    </w:p>
    <w:p w:rsidR="00A1308E" w:rsidRPr="00961A7F" w:rsidRDefault="00A1308E" w:rsidP="00A1308E">
      <w:pPr>
        <w:rPr>
          <w:lang w:eastAsia="x-none"/>
        </w:rPr>
      </w:pPr>
      <w:bookmarkStart w:id="13" w:name="_Toc292827879"/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7809AE" w:rsidRPr="00961A7F" w:rsidRDefault="0013604A" w:rsidP="007809AE">
      <w:pPr>
        <w:shd w:val="clear" w:color="auto" w:fill="FFFFFF"/>
        <w:ind w:left="709"/>
      </w:pPr>
      <w:r w:rsidRPr="00961A7F">
        <w:rPr>
          <w:b/>
        </w:rPr>
        <w:t xml:space="preserve">5.УЧЕБНО-МЕТОДИЧЕСКОЕ </w:t>
      </w:r>
      <w:bookmarkEnd w:id="13"/>
      <w:r w:rsidRPr="00961A7F">
        <w:rPr>
          <w:b/>
        </w:rPr>
        <w:t>И ИНФОРМАЦИОННОЕ ОБЕСПЕЧЕНИЕ ПРОХОЖДЕНИЯ ПРАКТИК</w:t>
      </w:r>
      <w:r w:rsidR="007809AE" w:rsidRPr="00961A7F">
        <w:rPr>
          <w:b/>
        </w:rPr>
        <w:t xml:space="preserve"> </w:t>
      </w:r>
      <w:r w:rsidR="007809AE" w:rsidRPr="00961A7F">
        <w:t>[</w:t>
      </w:r>
      <w:r w:rsidR="007809AE" w:rsidRPr="00961A7F">
        <w:rPr>
          <w:i/>
        </w:rPr>
        <w:t>Перечень обеспечения может заполняться  по каждой отдельной практике, не в табличном варианте</w:t>
      </w:r>
      <w:r w:rsidR="007809AE" w:rsidRPr="00961A7F">
        <w:rPr>
          <w:spacing w:val="-5"/>
        </w:rPr>
        <w:t>]</w:t>
      </w:r>
    </w:p>
    <w:p w:rsidR="009574B9" w:rsidRPr="00961A7F" w:rsidRDefault="007809AE" w:rsidP="007809AE">
      <w:pPr>
        <w:ind w:left="709"/>
        <w:rPr>
          <w:i/>
        </w:rPr>
      </w:pPr>
      <w:r w:rsidRPr="00961A7F">
        <w:rPr>
          <w:i/>
        </w:rPr>
        <w:t xml:space="preserve"> </w:t>
      </w:r>
    </w:p>
    <w:p w:rsidR="007809AE" w:rsidRPr="00961A7F" w:rsidRDefault="007809AE" w:rsidP="007809AE">
      <w:pPr>
        <w:ind w:left="709"/>
        <w:rPr>
          <w:i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66"/>
        <w:gridCol w:w="4593"/>
        <w:gridCol w:w="4593"/>
      </w:tblGrid>
      <w:tr w:rsidR="009574B9" w:rsidRPr="00961A7F" w:rsidTr="005F0D69">
        <w:tc>
          <w:tcPr>
            <w:tcW w:w="4742" w:type="dxa"/>
            <w:shd w:val="clear" w:color="auto" w:fill="auto"/>
          </w:tcPr>
          <w:p w:rsidR="009574B9" w:rsidRPr="00961A7F" w:rsidRDefault="009574B9" w:rsidP="005F0D69">
            <w:pPr>
              <w:jc w:val="center"/>
              <w:rPr>
                <w:b/>
              </w:rPr>
            </w:pPr>
            <w:r w:rsidRPr="00961A7F">
              <w:rPr>
                <w:b/>
                <w:i/>
              </w:rPr>
              <w:t>[Учебная практика]</w:t>
            </w:r>
          </w:p>
        </w:tc>
        <w:tc>
          <w:tcPr>
            <w:tcW w:w="4668" w:type="dxa"/>
            <w:shd w:val="clear" w:color="auto" w:fill="auto"/>
          </w:tcPr>
          <w:p w:rsidR="009574B9" w:rsidRPr="00961A7F" w:rsidRDefault="009574B9" w:rsidP="005F0D69">
            <w:pPr>
              <w:jc w:val="center"/>
              <w:rPr>
                <w:b/>
              </w:rPr>
            </w:pPr>
            <w:r w:rsidRPr="00961A7F">
              <w:rPr>
                <w:b/>
                <w:i/>
              </w:rPr>
              <w:t>[Производственная практика]</w:t>
            </w:r>
          </w:p>
        </w:tc>
        <w:tc>
          <w:tcPr>
            <w:tcW w:w="4668" w:type="dxa"/>
            <w:shd w:val="clear" w:color="auto" w:fill="auto"/>
          </w:tcPr>
          <w:p w:rsidR="009574B9" w:rsidRPr="00961A7F" w:rsidRDefault="009574B9" w:rsidP="005F0D69">
            <w:pPr>
              <w:jc w:val="center"/>
              <w:rPr>
                <w:b/>
              </w:rPr>
            </w:pPr>
            <w:r w:rsidRPr="00961A7F">
              <w:rPr>
                <w:b/>
                <w:sz w:val="22"/>
                <w:szCs w:val="22"/>
              </w:rPr>
              <w:t>[</w:t>
            </w:r>
            <w:r w:rsidRPr="00961A7F">
              <w:rPr>
                <w:b/>
                <w:i/>
                <w:sz w:val="22"/>
                <w:szCs w:val="22"/>
              </w:rPr>
              <w:t>Преддипломная практика</w:t>
            </w:r>
            <w:r w:rsidRPr="00961A7F">
              <w:rPr>
                <w:b/>
                <w:sz w:val="22"/>
                <w:szCs w:val="22"/>
              </w:rPr>
              <w:t>]</w:t>
            </w:r>
          </w:p>
        </w:tc>
      </w:tr>
      <w:tr w:rsidR="009574B9" w:rsidRPr="00961A7F" w:rsidTr="005F0D69">
        <w:tc>
          <w:tcPr>
            <w:tcW w:w="14078" w:type="dxa"/>
            <w:gridSpan w:val="3"/>
            <w:shd w:val="clear" w:color="auto" w:fill="auto"/>
          </w:tcPr>
          <w:p w:rsidR="009574B9" w:rsidRPr="00961A7F" w:rsidRDefault="009574B9" w:rsidP="005F0D69">
            <w:pPr>
              <w:pStyle w:val="3"/>
              <w:numPr>
                <w:ilvl w:val="0"/>
                <w:numId w:val="0"/>
              </w:numPr>
              <w:spacing w:before="0" w:after="0"/>
              <w:jc w:val="center"/>
            </w:pPr>
            <w:r w:rsidRPr="00961A7F">
              <w:t>Основная литература</w:t>
            </w:r>
          </w:p>
          <w:p w:rsidR="009574B9" w:rsidRPr="00961A7F" w:rsidRDefault="009574B9" w:rsidP="005F0D69">
            <w:pPr>
              <w:jc w:val="center"/>
            </w:pPr>
            <w:r w:rsidRPr="00961A7F">
              <w:rPr>
                <w:iCs/>
              </w:rPr>
              <w:t>[</w:t>
            </w:r>
            <w:r w:rsidRPr="00961A7F">
              <w:rPr>
                <w:i/>
                <w:iCs/>
              </w:rPr>
              <w:t>заполняется в соответствии с требованиями ФГОС к срокам обновления литературы, а также с учетом наличия печатных изданий в ЗНБ УрФУ</w:t>
            </w:r>
            <w:r w:rsidRPr="00961A7F">
              <w:rPr>
                <w:iCs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iCs/>
              </w:rPr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 с</w:t>
            </w:r>
            <w:r w:rsidRPr="00961A7F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обязательным указанием наименований из 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iCs/>
              </w:rPr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 с</w:t>
            </w:r>
            <w:r w:rsidRPr="00961A7F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обязательным указанием наименований из 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iCs/>
              </w:rPr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 с</w:t>
            </w:r>
            <w:r w:rsidRPr="00961A7F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обязательным указанием наименований из 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</w:tr>
      <w:tr w:rsidR="009574B9" w:rsidRPr="00961A7F" w:rsidTr="005F0D69">
        <w:tc>
          <w:tcPr>
            <w:tcW w:w="14078" w:type="dxa"/>
            <w:gridSpan w:val="3"/>
            <w:shd w:val="clear" w:color="auto" w:fill="auto"/>
          </w:tcPr>
          <w:p w:rsidR="009574B9" w:rsidRPr="00961A7F" w:rsidRDefault="009574B9" w:rsidP="005F0D69">
            <w:pPr>
              <w:pStyle w:val="3"/>
              <w:numPr>
                <w:ilvl w:val="0"/>
                <w:numId w:val="0"/>
              </w:numPr>
              <w:spacing w:before="0" w:after="0"/>
              <w:ind w:left="567" w:firstLine="142"/>
              <w:jc w:val="center"/>
            </w:pPr>
            <w:r w:rsidRPr="00961A7F">
              <w:t>Дополнительная литература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 с</w:t>
            </w:r>
            <w:r w:rsidRPr="00961A7F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 наименований из 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 с</w:t>
            </w:r>
            <w:r w:rsidRPr="00961A7F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 наименований из 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 с</w:t>
            </w:r>
            <w:r w:rsidRPr="00961A7F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 наименований из 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</w:tr>
      <w:tr w:rsidR="009574B9" w:rsidRPr="00961A7F" w:rsidTr="005F0D69">
        <w:tc>
          <w:tcPr>
            <w:tcW w:w="14078" w:type="dxa"/>
            <w:gridSpan w:val="3"/>
            <w:shd w:val="clear" w:color="auto" w:fill="auto"/>
          </w:tcPr>
          <w:p w:rsidR="009574B9" w:rsidRPr="00961A7F" w:rsidRDefault="009574B9" w:rsidP="005F0D69">
            <w:pPr>
              <w:pStyle w:val="3"/>
              <w:numPr>
                <w:ilvl w:val="0"/>
                <w:numId w:val="0"/>
              </w:numPr>
              <w:spacing w:before="0" w:after="0"/>
              <w:ind w:left="1276" w:hanging="567"/>
              <w:jc w:val="center"/>
            </w:pPr>
            <w:r w:rsidRPr="00961A7F">
              <w:t>Методические разработки</w:t>
            </w:r>
          </w:p>
          <w:p w:rsidR="009574B9" w:rsidRPr="00961A7F" w:rsidRDefault="009574B9" w:rsidP="005F0D69">
            <w:pPr>
              <w:shd w:val="clear" w:color="auto" w:fill="FFFFFF"/>
              <w:jc w:val="center"/>
            </w:pP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в случае отсутствия</w:t>
            </w:r>
            <w:r w:rsidR="00CF5E60" w:rsidRPr="00961A7F">
              <w:rPr>
                <w:i/>
                <w:spacing w:val="-5"/>
              </w:rPr>
              <w:t xml:space="preserve">  указывается: </w:t>
            </w:r>
            <w:r w:rsidRPr="00961A7F">
              <w:rPr>
                <w:i/>
                <w:spacing w:val="-5"/>
              </w:rPr>
              <w:t>не используются</w:t>
            </w:r>
            <w:r w:rsidRPr="00961A7F">
              <w:rPr>
                <w:spacing w:val="-5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 с</w:t>
            </w:r>
            <w:r w:rsidRPr="00961A7F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 наименований из 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 с</w:t>
            </w:r>
            <w:r w:rsidRPr="00961A7F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 наименований из 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 с</w:t>
            </w:r>
            <w:r w:rsidRPr="00961A7F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 наименований из 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</w:tr>
      <w:tr w:rsidR="00CF5E60" w:rsidRPr="00961A7F" w:rsidTr="005F0D69">
        <w:tc>
          <w:tcPr>
            <w:tcW w:w="14078" w:type="dxa"/>
            <w:gridSpan w:val="3"/>
            <w:shd w:val="clear" w:color="auto" w:fill="auto"/>
          </w:tcPr>
          <w:p w:rsidR="00CF5E60" w:rsidRPr="00961A7F" w:rsidRDefault="00CF5E60" w:rsidP="005F0D69">
            <w:pPr>
              <w:pStyle w:val="20"/>
              <w:numPr>
                <w:ilvl w:val="0"/>
                <w:numId w:val="0"/>
              </w:numPr>
              <w:spacing w:before="0" w:after="0"/>
              <w:ind w:left="284" w:firstLine="425"/>
              <w:jc w:val="center"/>
            </w:pPr>
            <w:r w:rsidRPr="00961A7F">
              <w:t>Программное обеспечение</w:t>
            </w:r>
            <w:r w:rsidRPr="00961A7F">
              <w:fldChar w:fldCharType="begin"/>
            </w:r>
            <w:r w:rsidRPr="00961A7F">
              <w:instrText xml:space="preserve"> TC "Программное обеспечение" \f C \l "2" </w:instrText>
            </w:r>
            <w:r w:rsidRPr="00961A7F">
              <w:fldChar w:fldCharType="end"/>
            </w:r>
          </w:p>
          <w:p w:rsidR="00CF5E60" w:rsidRPr="00961A7F" w:rsidRDefault="00CF5E60" w:rsidP="005F0D69">
            <w:pPr>
              <w:shd w:val="clear" w:color="auto" w:fill="FFFFFF"/>
              <w:jc w:val="center"/>
            </w:pP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в случае отсутствия  указывается: не используются</w:t>
            </w:r>
            <w:r w:rsidRPr="00961A7F">
              <w:rPr>
                <w:spacing w:val="-5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</w:tr>
      <w:tr w:rsidR="00CF5E60" w:rsidRPr="00961A7F" w:rsidTr="005F0D69">
        <w:tc>
          <w:tcPr>
            <w:tcW w:w="14078" w:type="dxa"/>
            <w:gridSpan w:val="3"/>
            <w:shd w:val="clear" w:color="auto" w:fill="auto"/>
          </w:tcPr>
          <w:p w:rsidR="00CF5E60" w:rsidRPr="00961A7F" w:rsidRDefault="00CF5E60" w:rsidP="005F0D69">
            <w:pPr>
              <w:pStyle w:val="20"/>
              <w:numPr>
                <w:ilvl w:val="0"/>
                <w:numId w:val="0"/>
              </w:numPr>
              <w:spacing w:before="0" w:after="0"/>
              <w:ind w:left="284" w:firstLine="425"/>
              <w:jc w:val="center"/>
            </w:pPr>
            <w:r w:rsidRPr="00961A7F">
              <w:lastRenderedPageBreak/>
              <w:t>Базы данных, информационно-справочные и поисковые системы</w:t>
            </w:r>
            <w:r w:rsidRPr="00961A7F">
              <w:fldChar w:fldCharType="begin"/>
            </w:r>
            <w:r w:rsidRPr="00961A7F">
              <w:instrText xml:space="preserve"> TC "Базы данных, информационно-справочные и поисковые системы" \f C \l "2" </w:instrText>
            </w:r>
            <w:r w:rsidRPr="00961A7F">
              <w:fldChar w:fldCharType="end"/>
            </w:r>
          </w:p>
          <w:p w:rsidR="00CF5E60" w:rsidRPr="00961A7F" w:rsidRDefault="00CF5E60" w:rsidP="006817BC">
            <w:pPr>
              <w:shd w:val="clear" w:color="auto" w:fill="FFFFFF"/>
              <w:ind w:firstLine="709"/>
              <w:jc w:val="center"/>
            </w:pPr>
            <w:r w:rsidRPr="007D43E0">
              <w:rPr>
                <w:spacing w:val="-5"/>
              </w:rPr>
              <w:t>[</w:t>
            </w:r>
            <w:r w:rsidR="006817BC" w:rsidRPr="007D43E0">
              <w:rPr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список</w:t>
            </w:r>
            <w:r w:rsidR="007D43E0" w:rsidRPr="00051373">
              <w:rPr>
                <w:i/>
                <w:color w:val="C00000"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 xml:space="preserve">с указанием наименования  </w:t>
            </w:r>
            <w:r w:rsidR="007D43E0" w:rsidRPr="007D43E0">
              <w:rPr>
                <w:i/>
              </w:rPr>
              <w:t>баз данных, информационно-справочных и поисковых систем</w:t>
            </w:r>
            <w:r w:rsidR="007D43E0" w:rsidRPr="007D43E0">
              <w:rPr>
                <w:i/>
                <w:spacing w:val="-5"/>
              </w:rPr>
              <w:t xml:space="preserve">  </w:t>
            </w:r>
            <w:r w:rsidRPr="00961A7F">
              <w:rPr>
                <w:strike/>
                <w:spacing w:val="-5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Pr="00961A7F">
              <w:rPr>
                <w:spacing w:val="-5"/>
              </w:rPr>
              <w:t xml:space="preserve"> 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</w:tr>
      <w:tr w:rsidR="00CF5E60" w:rsidRPr="00961A7F" w:rsidTr="005F0D69">
        <w:tc>
          <w:tcPr>
            <w:tcW w:w="14078" w:type="dxa"/>
            <w:gridSpan w:val="3"/>
            <w:shd w:val="clear" w:color="auto" w:fill="auto"/>
          </w:tcPr>
          <w:p w:rsidR="00CF5E60" w:rsidRPr="00961A7F" w:rsidRDefault="00CF5E60" w:rsidP="005F0D69">
            <w:pPr>
              <w:ind w:firstLine="709"/>
              <w:jc w:val="center"/>
              <w:rPr>
                <w:b/>
              </w:rPr>
            </w:pPr>
            <w:r w:rsidRPr="00961A7F">
              <w:rPr>
                <w:b/>
              </w:rPr>
              <w:t>Электронные образовательные ресурсы</w:t>
            </w:r>
          </w:p>
          <w:p w:rsidR="00CF5E60" w:rsidRPr="00961A7F" w:rsidRDefault="00CF5E60" w:rsidP="005F0D69">
            <w:pPr>
              <w:ind w:firstLine="709"/>
              <w:jc w:val="center"/>
              <w:rPr>
                <w:b/>
              </w:rPr>
            </w:pP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в случае отсутствия  указывается: не используются</w:t>
            </w:r>
            <w:r w:rsidRPr="00961A7F">
              <w:rPr>
                <w:spacing w:val="-5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Pr="00961A7F">
              <w:rPr>
                <w:spacing w:val="-4"/>
              </w:rPr>
              <w:t xml:space="preserve"> [</w:t>
            </w:r>
            <w:r w:rsidRPr="00961A7F">
              <w:rPr>
                <w:i/>
                <w:spacing w:val="-4"/>
              </w:rPr>
              <w:t xml:space="preserve">список наименований ЭОР,  имеющих статус «ЭОР УрФУ», </w:t>
            </w:r>
            <w:r w:rsidR="007D43E0" w:rsidRPr="007D43E0">
              <w:rPr>
                <w:i/>
                <w:spacing w:val="-5"/>
              </w:rPr>
              <w:t>ресурсов Интернет,</w:t>
            </w:r>
            <w:r w:rsidR="007D43E0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4"/>
              </w:rPr>
              <w:t>с указанием режима доступа</w:t>
            </w:r>
            <w:r w:rsidRPr="00961A7F">
              <w:rPr>
                <w:spacing w:val="-4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7D43E0" w:rsidRPr="00961A7F" w:rsidRDefault="00CF5E60" w:rsidP="007D43E0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Pr="00961A7F">
              <w:rPr>
                <w:spacing w:val="-4"/>
              </w:rPr>
              <w:t xml:space="preserve"> </w:t>
            </w:r>
            <w:r w:rsidR="007D43E0" w:rsidRPr="00961A7F">
              <w:rPr>
                <w:spacing w:val="-4"/>
              </w:rPr>
              <w:t>[</w:t>
            </w:r>
            <w:r w:rsidR="007D43E0" w:rsidRPr="00961A7F">
              <w:rPr>
                <w:i/>
                <w:spacing w:val="-4"/>
              </w:rPr>
              <w:t xml:space="preserve">список наименований ЭОР,  имеющих статус «ЭОР УрФУ», </w:t>
            </w:r>
            <w:r w:rsidR="007D43E0" w:rsidRPr="007D43E0">
              <w:rPr>
                <w:i/>
                <w:spacing w:val="-5"/>
              </w:rPr>
              <w:t>ресурсов Интернет,</w:t>
            </w:r>
            <w:r w:rsidR="007D43E0">
              <w:rPr>
                <w:i/>
                <w:spacing w:val="-5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с указанием режима доступа</w:t>
            </w:r>
            <w:r w:rsidR="007D43E0" w:rsidRPr="00961A7F">
              <w:rPr>
                <w:spacing w:val="-4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7D43E0" w:rsidRPr="00961A7F" w:rsidRDefault="00CF5E60" w:rsidP="007D43E0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Pr="00961A7F">
              <w:rPr>
                <w:spacing w:val="-4"/>
              </w:rPr>
              <w:t xml:space="preserve"> </w:t>
            </w:r>
            <w:r w:rsidR="007D43E0" w:rsidRPr="00961A7F">
              <w:rPr>
                <w:spacing w:val="-4"/>
              </w:rPr>
              <w:t>[</w:t>
            </w:r>
            <w:r w:rsidR="007D43E0" w:rsidRPr="00961A7F">
              <w:rPr>
                <w:i/>
                <w:spacing w:val="-4"/>
              </w:rPr>
              <w:t xml:space="preserve">список наименований ЭОР,  имеющих статус «ЭОР УрФУ», </w:t>
            </w:r>
            <w:r w:rsidR="007D43E0" w:rsidRPr="007D43E0">
              <w:rPr>
                <w:i/>
                <w:spacing w:val="-5"/>
              </w:rPr>
              <w:t>ресурсов Интернет,</w:t>
            </w:r>
            <w:r w:rsidR="007D43E0">
              <w:rPr>
                <w:i/>
                <w:spacing w:val="-5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с указанием режима доступа</w:t>
            </w:r>
            <w:r w:rsidR="007D43E0" w:rsidRPr="00961A7F">
              <w:rPr>
                <w:spacing w:val="-4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</w:tr>
    </w:tbl>
    <w:p w:rsidR="009574B9" w:rsidRPr="00961A7F" w:rsidRDefault="009574B9" w:rsidP="005E3FBD">
      <w:pPr>
        <w:pStyle w:val="20"/>
        <w:numPr>
          <w:ilvl w:val="0"/>
          <w:numId w:val="0"/>
        </w:numPr>
        <w:rPr>
          <w:lang w:val="en-US"/>
        </w:rPr>
      </w:pPr>
    </w:p>
    <w:p w:rsidR="00A47F71" w:rsidRPr="00961A7F" w:rsidRDefault="00A47F71" w:rsidP="00EA36AF">
      <w:pPr>
        <w:pStyle w:val="10"/>
        <w:numPr>
          <w:ilvl w:val="0"/>
          <w:numId w:val="18"/>
        </w:numPr>
      </w:pPr>
      <w:r w:rsidRPr="00961A7F">
        <w:t>МАТЕРИАЛЬНО-ТЕХНИЧЕСКОЕ ОБЕСПЕЧЕНИЕ ПРАКТИКИ</w:t>
      </w:r>
      <w:r w:rsidRPr="00961A7F">
        <w:fldChar w:fldCharType="begin"/>
      </w:r>
      <w:r w:rsidRPr="00961A7F">
        <w:instrText xml:space="preserve"> TC "</w:instrText>
      </w:r>
      <w:bookmarkStart w:id="14" w:name="_Toc354140220"/>
      <w:bookmarkStart w:id="15" w:name="_Toc354140346"/>
      <w:bookmarkStart w:id="16" w:name="_Toc354141183"/>
      <w:bookmarkStart w:id="17" w:name="_Toc358032676"/>
      <w:r w:rsidRPr="00961A7F">
        <w:instrText>МАТЕРИАЛЬНО-ТЕХНИЧЕСКОЕ ОБЕСПЕЧЕНИЕ ПРАКТИКИ</w:instrText>
      </w:r>
      <w:bookmarkEnd w:id="14"/>
      <w:bookmarkEnd w:id="15"/>
      <w:bookmarkEnd w:id="16"/>
      <w:bookmarkEnd w:id="17"/>
      <w:r w:rsidRPr="00961A7F">
        <w:instrText xml:space="preserve">" \f C \l "1" </w:instrText>
      </w:r>
      <w:r w:rsidRPr="00961A7F">
        <w:fldChar w:fldCharType="end"/>
      </w:r>
    </w:p>
    <w:p w:rsidR="007809AE" w:rsidRPr="00961A7F" w:rsidRDefault="00A47F71" w:rsidP="007809AE">
      <w:pPr>
        <w:ind w:left="709"/>
        <w:rPr>
          <w:i/>
        </w:rPr>
      </w:pPr>
      <w:r w:rsidRPr="00961A7F">
        <w:t>[</w:t>
      </w:r>
      <w:r w:rsidR="007809AE" w:rsidRPr="00961A7F">
        <w:rPr>
          <w:i/>
        </w:rPr>
        <w:t xml:space="preserve">Перечень обеспечения может заполняться  по каждой отдельной практике, не в табличном варианте. </w:t>
      </w:r>
    </w:p>
    <w:p w:rsidR="00A47F71" w:rsidRPr="00961A7F" w:rsidRDefault="007809AE" w:rsidP="00EA36AF">
      <w:pPr>
        <w:ind w:left="709" w:firstLine="60"/>
        <w:jc w:val="both"/>
      </w:pPr>
      <w:r w:rsidRPr="00961A7F">
        <w:rPr>
          <w:i/>
        </w:rPr>
        <w:t>Указать</w:t>
      </w:r>
      <w:r w:rsidR="00A47F71" w:rsidRPr="00961A7F">
        <w:rPr>
          <w:i/>
        </w:rPr>
        <w:t xml:space="preserve"> необходимое для проведения практики материально-техническое обеспечение, в т.ч. на предприятиях. Например: полигоны, лаборатории, специально оборудованные кабинеты, измерительные и вычислительные комплексы, транспортные средства, бытовые помещения, соответствующие действующим санитарным и противопожарным нормам, а также требованиям техники безопасности при проведении учебных, производственных и научно-производственных работ</w:t>
      </w:r>
      <w:r w:rsidR="00A47F71" w:rsidRPr="00961A7F">
        <w:t>]</w:t>
      </w:r>
      <w:bookmarkStart w:id="18" w:name="10110000255._СОДЕРЖАНИЕ_ДИСЦИПЛИНЫ"/>
      <w:bookmarkStart w:id="19" w:name="_Toc292827878"/>
      <w:bookmarkEnd w:id="18"/>
      <w:r w:rsidR="00EA36AF" w:rsidRPr="00961A7F">
        <w:t>.</w:t>
      </w:r>
    </w:p>
    <w:p w:rsidR="00CF5E60" w:rsidRPr="00961A7F" w:rsidRDefault="00CF5E60" w:rsidP="00EA36AF">
      <w:pPr>
        <w:ind w:left="709" w:firstLine="60"/>
        <w:jc w:val="both"/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61"/>
        <w:gridCol w:w="4592"/>
        <w:gridCol w:w="4599"/>
      </w:tblGrid>
      <w:tr w:rsidR="00CF5E60" w:rsidRPr="00961A7F" w:rsidTr="005F0D69">
        <w:tc>
          <w:tcPr>
            <w:tcW w:w="14078" w:type="dxa"/>
            <w:gridSpan w:val="3"/>
            <w:shd w:val="clear" w:color="auto" w:fill="auto"/>
          </w:tcPr>
          <w:p w:rsidR="00CF5E60" w:rsidRPr="00961A7F" w:rsidRDefault="00CF5E60" w:rsidP="005F0D69">
            <w:pPr>
              <w:jc w:val="center"/>
              <w:rPr>
                <w:b/>
              </w:rPr>
            </w:pPr>
            <w:r w:rsidRPr="00961A7F">
              <w:rPr>
                <w:b/>
              </w:rPr>
              <w:t>Виды практик и перечень необходимого материально-технического обеспечения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jc w:val="center"/>
            </w:pPr>
            <w:r w:rsidRPr="00961A7F">
              <w:rPr>
                <w:i/>
              </w:rPr>
              <w:t>[Учебная практика]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jc w:val="center"/>
            </w:pPr>
            <w:r w:rsidRPr="00961A7F">
              <w:rPr>
                <w:i/>
              </w:rPr>
              <w:t>[Производственная практика]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jc w:val="center"/>
            </w:pPr>
            <w:r w:rsidRPr="00961A7F">
              <w:rPr>
                <w:sz w:val="22"/>
                <w:szCs w:val="22"/>
              </w:rPr>
              <w:t>[</w:t>
            </w:r>
            <w:r w:rsidRPr="00961A7F">
              <w:rPr>
                <w:i/>
                <w:sz w:val="22"/>
                <w:szCs w:val="22"/>
              </w:rPr>
              <w:t>Преддипломная практика</w:t>
            </w:r>
            <w:r w:rsidRPr="00961A7F">
              <w:rPr>
                <w:sz w:val="22"/>
                <w:szCs w:val="22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E3FBD">
            <w:r w:rsidRPr="00961A7F">
              <w:t>1….</w:t>
            </w:r>
          </w:p>
          <w:p w:rsidR="00CF5E60" w:rsidRPr="00961A7F" w:rsidRDefault="00CF5E60" w:rsidP="005E3FBD">
            <w:r w:rsidRPr="00961A7F">
              <w:t>2….</w:t>
            </w:r>
          </w:p>
          <w:p w:rsidR="00CF5E60" w:rsidRPr="00961A7F" w:rsidRDefault="00CF5E60" w:rsidP="005E3FBD">
            <w:r w:rsidRPr="00961A7F">
              <w:t>3….</w:t>
            </w:r>
          </w:p>
          <w:p w:rsidR="00CF5E60" w:rsidRPr="00961A7F" w:rsidRDefault="005E3FBD" w:rsidP="005E3FBD">
            <w:r w:rsidRPr="00961A7F">
              <w:t>……….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E3FBD">
            <w:r w:rsidRPr="00961A7F">
              <w:t>1….</w:t>
            </w:r>
          </w:p>
          <w:p w:rsidR="00CF5E60" w:rsidRPr="00961A7F" w:rsidRDefault="00CF5E60" w:rsidP="005E3FBD">
            <w:r w:rsidRPr="00961A7F">
              <w:t>2….</w:t>
            </w:r>
          </w:p>
          <w:p w:rsidR="00CF5E60" w:rsidRPr="00961A7F" w:rsidRDefault="00CF5E60" w:rsidP="005E3FBD">
            <w:r w:rsidRPr="00961A7F">
              <w:t>3….</w:t>
            </w:r>
          </w:p>
          <w:p w:rsidR="00CF5E60" w:rsidRPr="00961A7F" w:rsidRDefault="005E3FBD" w:rsidP="005E3FBD">
            <w:r w:rsidRPr="00961A7F">
              <w:t>…………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E3FBD">
            <w:r w:rsidRPr="00961A7F">
              <w:t>1….</w:t>
            </w:r>
          </w:p>
          <w:p w:rsidR="00CF5E60" w:rsidRPr="00961A7F" w:rsidRDefault="00CF5E60" w:rsidP="005E3FBD">
            <w:r w:rsidRPr="00961A7F">
              <w:t>2….</w:t>
            </w:r>
          </w:p>
          <w:p w:rsidR="00CF5E60" w:rsidRPr="00961A7F" w:rsidRDefault="00CF5E60" w:rsidP="005E3FBD">
            <w:r w:rsidRPr="00961A7F">
              <w:t>3….</w:t>
            </w:r>
          </w:p>
          <w:p w:rsidR="00CF5E60" w:rsidRPr="00961A7F" w:rsidRDefault="005E3FBD" w:rsidP="005E3FBD">
            <w:r w:rsidRPr="00961A7F">
              <w:t>…………….</w:t>
            </w:r>
          </w:p>
        </w:tc>
      </w:tr>
    </w:tbl>
    <w:bookmarkEnd w:id="19"/>
    <w:p w:rsidR="007C43B9" w:rsidRPr="00961A7F" w:rsidRDefault="00EA36AF" w:rsidP="005E3FBD">
      <w:r w:rsidRPr="00961A7F">
        <w:t xml:space="preserve"> </w:t>
      </w:r>
    </w:p>
    <w:sectPr w:rsidR="007C43B9" w:rsidRPr="00961A7F" w:rsidSect="00315C0B">
      <w:pgSz w:w="16838" w:h="11906" w:orient="landscape"/>
      <w:pgMar w:top="851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C76" w:rsidRDefault="00502C76" w:rsidP="00624E0A">
      <w:r>
        <w:separator/>
      </w:r>
    </w:p>
  </w:endnote>
  <w:endnote w:type="continuationSeparator" w:id="0">
    <w:p w:rsidR="00502C76" w:rsidRDefault="00502C76" w:rsidP="0062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E0A" w:rsidRDefault="00624E0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E0A" w:rsidRDefault="00624E0A">
    <w:pPr>
      <w:pStyle w:val="a8"/>
    </w:pP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827C74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E0A" w:rsidRDefault="00624E0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C76" w:rsidRDefault="00502C76" w:rsidP="00624E0A">
      <w:r>
        <w:separator/>
      </w:r>
    </w:p>
  </w:footnote>
  <w:footnote w:type="continuationSeparator" w:id="0">
    <w:p w:rsidR="00502C76" w:rsidRDefault="00502C76" w:rsidP="00624E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E0A" w:rsidRDefault="00624E0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E0A" w:rsidRDefault="00624E0A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E0A" w:rsidRDefault="00624E0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2" w15:restartNumberingAfterBreak="0">
    <w:nsid w:val="01E71E33"/>
    <w:multiLevelType w:val="hybridMultilevel"/>
    <w:tmpl w:val="A1445C72"/>
    <w:lvl w:ilvl="0" w:tplc="9E8CE5F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12E05D7D"/>
    <w:multiLevelType w:val="multilevel"/>
    <w:tmpl w:val="D8B88D68"/>
    <w:lvl w:ilvl="0">
      <w:start w:val="1"/>
      <w:numFmt w:val="decimal"/>
      <w:pStyle w:val="1"/>
      <w:lvlText w:val="%1."/>
      <w:lvlJc w:val="left"/>
      <w:pPr>
        <w:tabs>
          <w:tab w:val="num" w:pos="992"/>
        </w:tabs>
        <w:ind w:left="992" w:hanging="283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Times New Roman" w:hAnsi="Times New Roman" w:hint="default"/>
        <w:b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4" w15:restartNumberingAfterBreak="0">
    <w:nsid w:val="13B67409"/>
    <w:multiLevelType w:val="multilevel"/>
    <w:tmpl w:val="0419001F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/>
        <w:dstrike w:val="0"/>
        <w:color w:val="auto"/>
        <w:spacing w:val="0"/>
        <w:w w:val="100"/>
        <w:kern w:val="0"/>
        <w:sz w:val="24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43392E51"/>
    <w:multiLevelType w:val="multilevel"/>
    <w:tmpl w:val="167845F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6" w15:restartNumberingAfterBreak="0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4">
    <w:abstractNumId w:val="2"/>
  </w:num>
  <w:num w:numId="5">
    <w:abstractNumId w:val="6"/>
  </w:num>
  <w:num w:numId="6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7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8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9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0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1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2">
    <w:abstractNumId w:val="2"/>
  </w:num>
  <w:num w:numId="13">
    <w:abstractNumId w:val="0"/>
  </w:num>
  <w:num w:numId="14">
    <w:abstractNumId w:val="1"/>
  </w:num>
  <w:num w:numId="15">
    <w:abstractNumId w:val="5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6">
    <w:abstractNumId w:val="5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7">
    <w:abstractNumId w:val="5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8">
    <w:abstractNumId w:val="5"/>
    <w:lvlOverride w:ilvl="0">
      <w:startOverride w:val="6"/>
      <w:lvl w:ilvl="0">
        <w:start w:val="6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F71"/>
    <w:rsid w:val="00020DC6"/>
    <w:rsid w:val="0008579F"/>
    <w:rsid w:val="000D378F"/>
    <w:rsid w:val="000E1655"/>
    <w:rsid w:val="00116F72"/>
    <w:rsid w:val="0012158B"/>
    <w:rsid w:val="00121C78"/>
    <w:rsid w:val="00133375"/>
    <w:rsid w:val="0013604A"/>
    <w:rsid w:val="0014216D"/>
    <w:rsid w:val="00161253"/>
    <w:rsid w:val="00175228"/>
    <w:rsid w:val="001A2292"/>
    <w:rsid w:val="001B2F06"/>
    <w:rsid w:val="001C4291"/>
    <w:rsid w:val="00200CBB"/>
    <w:rsid w:val="0020548C"/>
    <w:rsid w:val="0020602B"/>
    <w:rsid w:val="00230E0F"/>
    <w:rsid w:val="00271D68"/>
    <w:rsid w:val="00286550"/>
    <w:rsid w:val="00305814"/>
    <w:rsid w:val="00315C0B"/>
    <w:rsid w:val="003258C7"/>
    <w:rsid w:val="0033179D"/>
    <w:rsid w:val="00361B73"/>
    <w:rsid w:val="00371BCD"/>
    <w:rsid w:val="00381D8D"/>
    <w:rsid w:val="003908E2"/>
    <w:rsid w:val="003C0CEA"/>
    <w:rsid w:val="0040179F"/>
    <w:rsid w:val="004225F7"/>
    <w:rsid w:val="004849EF"/>
    <w:rsid w:val="0048501A"/>
    <w:rsid w:val="00502C76"/>
    <w:rsid w:val="00504ED9"/>
    <w:rsid w:val="00506795"/>
    <w:rsid w:val="00507B57"/>
    <w:rsid w:val="00525F6E"/>
    <w:rsid w:val="00535420"/>
    <w:rsid w:val="00585FF7"/>
    <w:rsid w:val="005E1948"/>
    <w:rsid w:val="005E3FBD"/>
    <w:rsid w:val="005F0D69"/>
    <w:rsid w:val="005F2A77"/>
    <w:rsid w:val="006123C7"/>
    <w:rsid w:val="00624E0A"/>
    <w:rsid w:val="00637133"/>
    <w:rsid w:val="0065688C"/>
    <w:rsid w:val="006673EC"/>
    <w:rsid w:val="006817BC"/>
    <w:rsid w:val="00686BE5"/>
    <w:rsid w:val="006A191E"/>
    <w:rsid w:val="006C3CDD"/>
    <w:rsid w:val="006F2E85"/>
    <w:rsid w:val="007141F6"/>
    <w:rsid w:val="0072526C"/>
    <w:rsid w:val="0077418B"/>
    <w:rsid w:val="007809AE"/>
    <w:rsid w:val="007A6097"/>
    <w:rsid w:val="007C43B9"/>
    <w:rsid w:val="007D43E0"/>
    <w:rsid w:val="007D5F61"/>
    <w:rsid w:val="00827C74"/>
    <w:rsid w:val="00875C3B"/>
    <w:rsid w:val="00877F57"/>
    <w:rsid w:val="008C5DF3"/>
    <w:rsid w:val="009002C6"/>
    <w:rsid w:val="00910575"/>
    <w:rsid w:val="00932830"/>
    <w:rsid w:val="009574B9"/>
    <w:rsid w:val="00961259"/>
    <w:rsid w:val="00961A7F"/>
    <w:rsid w:val="009B55FF"/>
    <w:rsid w:val="00A1308E"/>
    <w:rsid w:val="00A47F71"/>
    <w:rsid w:val="00A6365E"/>
    <w:rsid w:val="00A71D54"/>
    <w:rsid w:val="00A76D5B"/>
    <w:rsid w:val="00A84799"/>
    <w:rsid w:val="00A8724D"/>
    <w:rsid w:val="00A9418C"/>
    <w:rsid w:val="00A94436"/>
    <w:rsid w:val="00A952FB"/>
    <w:rsid w:val="00AE0CE8"/>
    <w:rsid w:val="00AE3185"/>
    <w:rsid w:val="00AE329B"/>
    <w:rsid w:val="00B24864"/>
    <w:rsid w:val="00B71B43"/>
    <w:rsid w:val="00BB41C2"/>
    <w:rsid w:val="00BD0D65"/>
    <w:rsid w:val="00BF3148"/>
    <w:rsid w:val="00BF376B"/>
    <w:rsid w:val="00C336F4"/>
    <w:rsid w:val="00C405BD"/>
    <w:rsid w:val="00C52180"/>
    <w:rsid w:val="00C57EAD"/>
    <w:rsid w:val="00C62D02"/>
    <w:rsid w:val="00CD5BC1"/>
    <w:rsid w:val="00CF5E60"/>
    <w:rsid w:val="00D11090"/>
    <w:rsid w:val="00D62642"/>
    <w:rsid w:val="00DF6FE7"/>
    <w:rsid w:val="00E03A18"/>
    <w:rsid w:val="00E052AC"/>
    <w:rsid w:val="00E17E9B"/>
    <w:rsid w:val="00E21CCC"/>
    <w:rsid w:val="00E431BA"/>
    <w:rsid w:val="00E63848"/>
    <w:rsid w:val="00E66EBC"/>
    <w:rsid w:val="00E7137F"/>
    <w:rsid w:val="00E9031E"/>
    <w:rsid w:val="00EA36AF"/>
    <w:rsid w:val="00F27068"/>
    <w:rsid w:val="00F72D13"/>
    <w:rsid w:val="00F9148D"/>
    <w:rsid w:val="00F9321C"/>
    <w:rsid w:val="00F9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127CFC"/>
  <w15:chartTrackingRefBased/>
  <w15:docId w15:val="{87F3E1BD-7D31-4DCC-AC00-8804D4B8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ORKER\Application%20Data\Microsoft\&#1064;&#1072;&#1073;&#1083;&#1086;&#1085;&#1099;\MyDo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MyDot.dot</Template>
  <TotalTime>1</TotalTime>
  <Pages>9</Pages>
  <Words>1791</Words>
  <Characters>10215</Characters>
  <Application>Microsoft Office Word</Application>
  <DocSecurity>0</DocSecurity>
  <Lines>85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</vt:vector>
  </TitlesOfParts>
  <Company/>
  <LinksUpToDate>false</LinksUpToDate>
  <CharactersWithSpaces>11983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WORKER</dc:creator>
  <cp:keywords/>
  <cp:lastModifiedBy>Amir Ashurov</cp:lastModifiedBy>
  <cp:revision>4</cp:revision>
  <cp:lastPrinted>2013-04-22T05:21:00Z</cp:lastPrinted>
  <dcterms:created xsi:type="dcterms:W3CDTF">2018-01-12T11:49:00Z</dcterms:created>
  <dcterms:modified xsi:type="dcterms:W3CDTF">2018-05-04T15:39:00Z</dcterms:modified>
</cp:coreProperties>
</file>